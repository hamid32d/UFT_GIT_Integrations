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BNPP Sans Light" w:hAnsi="BNPP Sans Light"/>
          <w:caps w:val="0"/>
          <w:sz w:val="20"/>
        </w:rPr>
        <w:id w:val="400494114"/>
        <w:docPartObj>
          <w:docPartGallery w:val="Cover Pages"/>
          <w:docPartUnique/>
        </w:docPartObj>
      </w:sdtPr>
      <w:sdtEndPr>
        <w:rPr>
          <w:rFonts w:asciiTheme="minorHAnsi" w:hAnsiTheme="minorHAnsi"/>
          <w:noProof/>
          <w:color w:val="auto"/>
          <w:spacing w:val="0"/>
          <w:lang w:eastAsia="fr-FR"/>
        </w:rPr>
      </w:sdtEndPr>
      <w:sdtContent>
        <w:bookmarkStart w:id="0" w:name="Main_title_on_two_linEs" w:displacedByCustomXml="prev"/>
        <w:bookmarkEnd w:id="0" w:displacedByCustomXml="prev"/>
        <w:p w14:paraId="794FAA7B" w14:textId="77777777" w:rsidR="00762FD5" w:rsidRPr="004F1468" w:rsidRDefault="00762FD5" w:rsidP="004F1468">
          <w:pPr>
            <w:pStyle w:val="Titre"/>
            <w:jc w:val="center"/>
            <w:rPr>
              <w:lang w:val="fr-FR"/>
            </w:rPr>
          </w:pPr>
          <w:r w:rsidRPr="004F1468">
            <w:rPr>
              <w:lang w:val="fr-FR"/>
            </w:rPr>
            <w:t>Automatisation des tests en BDD avec LeanFt</w:t>
          </w:r>
        </w:p>
        <w:p w14:paraId="7E4B18BE" w14:textId="77777777" w:rsidR="00762FD5" w:rsidRPr="004F1468" w:rsidRDefault="00762FD5" w:rsidP="004F1468">
          <w:pPr>
            <w:jc w:val="center"/>
            <w:rPr>
              <w:lang w:val="fr-FR"/>
            </w:rPr>
          </w:pPr>
        </w:p>
        <w:p w14:paraId="7C8ABBB4" w14:textId="77777777" w:rsidR="00762FD5" w:rsidRPr="004F1468" w:rsidRDefault="00762FD5" w:rsidP="004F1468">
          <w:pPr>
            <w:jc w:val="center"/>
            <w:rPr>
              <w:lang w:val="fr-FR"/>
            </w:rPr>
          </w:pPr>
        </w:p>
        <w:p w14:paraId="714FE285" w14:textId="77777777" w:rsidR="00762FD5" w:rsidRDefault="00762FD5" w:rsidP="00762FD5">
          <w:pPr>
            <w:rPr>
              <w:lang w:val="fr-FR"/>
            </w:rPr>
          </w:pPr>
        </w:p>
        <w:p w14:paraId="092B7729" w14:textId="77777777" w:rsidR="004F1468" w:rsidRDefault="004F1468" w:rsidP="00762FD5">
          <w:pPr>
            <w:rPr>
              <w:lang w:val="fr-FR"/>
            </w:rPr>
          </w:pPr>
        </w:p>
        <w:p w14:paraId="20B20B5E" w14:textId="77777777" w:rsidR="00762FD5" w:rsidRDefault="00762FD5" w:rsidP="00762FD5">
          <w:pPr>
            <w:rPr>
              <w:lang w:val="fr-FR"/>
            </w:rPr>
          </w:pPr>
        </w:p>
        <w:p w14:paraId="696AE326" w14:textId="77777777" w:rsidR="00762FD5" w:rsidRDefault="00762FD5" w:rsidP="00762FD5">
          <w:pPr>
            <w:rPr>
              <w:lang w:val="fr-FR"/>
            </w:rPr>
          </w:pPr>
        </w:p>
        <w:p w14:paraId="44990604" w14:textId="77777777" w:rsidR="00762FD5" w:rsidRDefault="00762FD5" w:rsidP="00762FD5">
          <w:pPr>
            <w:rPr>
              <w:lang w:val="fr-FR"/>
            </w:rPr>
          </w:pPr>
        </w:p>
        <w:p w14:paraId="3D889FCB" w14:textId="77777777" w:rsidR="00762FD5" w:rsidRDefault="00762FD5" w:rsidP="00762FD5">
          <w:pPr>
            <w:rPr>
              <w:lang w:val="fr-FR"/>
            </w:rPr>
          </w:pPr>
        </w:p>
        <w:p w14:paraId="2814568D" w14:textId="77777777" w:rsidR="00762FD5" w:rsidRPr="00762FD5" w:rsidRDefault="00762FD5" w:rsidP="000D4365">
          <w:pPr>
            <w:ind w:left="0"/>
            <w:rPr>
              <w:lang w:val="fr-FR"/>
            </w:rPr>
          </w:pPr>
        </w:p>
        <w:p w14:paraId="7A74D6CB" w14:textId="77777777" w:rsidR="00762FD5" w:rsidRDefault="00A822D9" w:rsidP="00762FD5">
          <w:pPr>
            <w:rPr>
              <w:rFonts w:ascii="Times New Roman" w:hAnsi="Times New Roman" w:cs="Times New Roman"/>
              <w:sz w:val="28"/>
              <w:szCs w:val="28"/>
              <w:lang w:val="fr-FR"/>
            </w:rPr>
          </w:pPr>
          <w:r w:rsidRPr="00762FD5">
            <w:rPr>
              <w:lang w:val="fr-FR"/>
            </w:rPr>
            <w:br/>
          </w:r>
          <w:r w:rsidR="00762FD5"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 xml:space="preserve">Ce document représente un modèle qui peut être utilisé pour </w:t>
          </w:r>
          <w:r w:rsidR="00762FD5" w:rsidRPr="0036591E">
            <w:rPr>
              <w:rFonts w:ascii="Times New Roman" w:eastAsiaTheme="minorHAnsi" w:hAnsi="Times New Roman" w:cs="Times New Roman"/>
              <w:sz w:val="28"/>
              <w:szCs w:val="28"/>
              <w:lang w:val="fr-FR"/>
            </w:rPr>
            <w:t xml:space="preserve">écrire des scripts </w:t>
          </w:r>
          <w:r w:rsidR="00762FD5"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 xml:space="preserve">automatisés en BDD à l’aide de </w:t>
          </w:r>
          <w:proofErr w:type="spellStart"/>
          <w:r w:rsidR="00762FD5" w:rsidRPr="0036591E">
            <w:rPr>
              <w:rFonts w:ascii="Times New Roman" w:eastAsiaTheme="minorHAnsi" w:hAnsi="Times New Roman" w:cs="Times New Roman"/>
              <w:sz w:val="28"/>
              <w:szCs w:val="28"/>
              <w:lang w:val="fr-FR"/>
            </w:rPr>
            <w:t>LeanFT</w:t>
          </w:r>
          <w:proofErr w:type="spellEnd"/>
          <w:r w:rsidR="00762FD5"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>.</w:t>
          </w:r>
        </w:p>
        <w:p w14:paraId="59DBB905" w14:textId="77777777" w:rsidR="00644EEB" w:rsidRPr="000D4365" w:rsidRDefault="00644EEB" w:rsidP="00762FD5">
          <w:pPr>
            <w:rPr>
              <w:rFonts w:ascii="Times New Roman" w:hAnsi="Times New Roman" w:cs="Times New Roman"/>
              <w:sz w:val="28"/>
              <w:szCs w:val="28"/>
              <w:lang w:val="fr-FR"/>
            </w:rPr>
          </w:pPr>
        </w:p>
        <w:p w14:paraId="6F612EBE" w14:textId="77777777" w:rsidR="00762FD5" w:rsidRPr="0036591E" w:rsidRDefault="00762FD5" w:rsidP="00762FD5">
          <w:pPr>
            <w:shd w:val="clear" w:color="auto" w:fill="FFFFFF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rPr>
              <w:rFonts w:ascii="Times New Roman" w:eastAsiaTheme="minorHAnsi" w:hAnsi="Times New Roman" w:cs="Times New Roman"/>
              <w:sz w:val="28"/>
              <w:szCs w:val="28"/>
              <w:lang w:val="fr-FR"/>
            </w:rPr>
          </w:pPr>
          <w:r w:rsidRPr="0036591E">
            <w:rPr>
              <w:rFonts w:ascii="Times New Roman" w:eastAsiaTheme="minorHAnsi" w:hAnsi="Times New Roman" w:cs="Times New Roman"/>
              <w:sz w:val="28"/>
              <w:szCs w:val="28"/>
              <w:lang w:val="fr-FR"/>
            </w:rPr>
            <w:t xml:space="preserve">Différents </w:t>
          </w:r>
          <w:proofErr w:type="spellStart"/>
          <w:r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>Frameworks</w:t>
          </w:r>
          <w:proofErr w:type="spellEnd"/>
          <w:r w:rsidRPr="0036591E">
            <w:rPr>
              <w:rFonts w:ascii="Times New Roman" w:eastAsiaTheme="minorHAnsi" w:hAnsi="Times New Roman" w:cs="Times New Roman"/>
              <w:sz w:val="28"/>
              <w:szCs w:val="28"/>
              <w:lang w:val="fr-FR"/>
            </w:rPr>
            <w:t xml:space="preserve"> BDD sont utilisés dans les processus agiles</w:t>
          </w:r>
          <w:r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 xml:space="preserve">, dans le modèle ci-dessous on va utiliser le Framework </w:t>
          </w:r>
          <w:proofErr w:type="spellStart"/>
          <w:r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>Cucumber</w:t>
          </w:r>
          <w:proofErr w:type="spellEnd"/>
          <w:r w:rsidRPr="000D4365">
            <w:rPr>
              <w:rFonts w:ascii="Times New Roman" w:hAnsi="Times New Roman" w:cs="Times New Roman"/>
              <w:sz w:val="28"/>
              <w:szCs w:val="28"/>
              <w:lang w:val="fr-FR"/>
            </w:rPr>
            <w:t>.</w:t>
          </w:r>
        </w:p>
        <w:p w14:paraId="3565DBCB" w14:textId="77777777" w:rsidR="000D4365" w:rsidRDefault="000D4365" w:rsidP="00354AD3">
          <w:pPr>
            <w:pStyle w:val="TitleDoc"/>
            <w:tabs>
              <w:tab w:val="left" w:pos="3119"/>
            </w:tabs>
            <w:rPr>
              <w:lang w:val="fr-FR"/>
            </w:rPr>
          </w:pPr>
        </w:p>
        <w:p w14:paraId="713FB27D" w14:textId="013F0682" w:rsidR="005271BF" w:rsidRPr="00762FD5" w:rsidRDefault="000D4365" w:rsidP="00354AD3">
          <w:pPr>
            <w:pStyle w:val="TitleDoc"/>
            <w:tabs>
              <w:tab w:val="left" w:pos="3119"/>
            </w:tabs>
            <w:rPr>
              <w:lang w:val="fr-FR"/>
            </w:rPr>
          </w:pPr>
          <w:r>
            <w:rPr>
              <w:noProof/>
              <w:lang w:val="fr-FR" w:eastAsia="fr-FR"/>
            </w:rPr>
            <w:drawing>
              <wp:anchor distT="0" distB="0" distL="114300" distR="114300" simplePos="0" relativeHeight="251661312" behindDoc="1" locked="0" layoutInCell="1" allowOverlap="1" wp14:anchorId="173CBF01" wp14:editId="69E9476C">
                <wp:simplePos x="0" y="0"/>
                <wp:positionH relativeFrom="column">
                  <wp:posOffset>1410970</wp:posOffset>
                </wp:positionH>
                <wp:positionV relativeFrom="paragraph">
                  <wp:posOffset>499110</wp:posOffset>
                </wp:positionV>
                <wp:extent cx="4122420" cy="1303020"/>
                <wp:effectExtent l="0" t="0" r="0" b="0"/>
                <wp:wrapNone/>
                <wp:docPr id="99" name="Image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22420" cy="1303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3AF5009" w14:textId="7451CD54" w:rsidR="00084987" w:rsidRPr="00762FD5" w:rsidRDefault="00084987" w:rsidP="002970E7">
          <w:pPr>
            <w:rPr>
              <w:lang w:val="fr-FR"/>
            </w:rPr>
          </w:pPr>
        </w:p>
        <w:p w14:paraId="679E2F07" w14:textId="77777777" w:rsidR="00084987" w:rsidRPr="00762FD5" w:rsidRDefault="00084987" w:rsidP="002970E7">
          <w:pPr>
            <w:rPr>
              <w:lang w:val="fr-FR"/>
            </w:rPr>
          </w:pPr>
        </w:p>
        <w:p w14:paraId="3A7EFD81" w14:textId="77777777" w:rsidR="00084987" w:rsidRPr="00762FD5" w:rsidRDefault="00084987" w:rsidP="002970E7">
          <w:pPr>
            <w:rPr>
              <w:lang w:val="fr-FR"/>
            </w:rPr>
          </w:pPr>
        </w:p>
        <w:p w14:paraId="34D00F29" w14:textId="77777777" w:rsidR="00084987" w:rsidRPr="00762FD5" w:rsidRDefault="00084987" w:rsidP="002970E7">
          <w:pPr>
            <w:rPr>
              <w:lang w:val="fr-FR"/>
            </w:rPr>
          </w:pPr>
        </w:p>
        <w:p w14:paraId="2CE274CF" w14:textId="77777777" w:rsidR="00084987" w:rsidRPr="00762FD5" w:rsidRDefault="00084987" w:rsidP="002970E7">
          <w:pPr>
            <w:rPr>
              <w:lang w:val="fr-FR"/>
            </w:rPr>
          </w:pPr>
        </w:p>
        <w:p w14:paraId="06A7E5AC" w14:textId="77777777" w:rsidR="00084987" w:rsidRPr="00762FD5" w:rsidRDefault="00084987" w:rsidP="002970E7">
          <w:pPr>
            <w:rPr>
              <w:lang w:val="fr-FR"/>
            </w:rPr>
          </w:pPr>
        </w:p>
        <w:p w14:paraId="72229AFF" w14:textId="77777777" w:rsidR="00084987" w:rsidRPr="00762FD5" w:rsidRDefault="00084987" w:rsidP="002970E7">
          <w:pPr>
            <w:rPr>
              <w:lang w:val="fr-FR"/>
            </w:rPr>
          </w:pPr>
        </w:p>
        <w:p w14:paraId="34A12C96" w14:textId="77777777" w:rsidR="00084987" w:rsidRPr="00762FD5" w:rsidRDefault="00084987" w:rsidP="002970E7">
          <w:pPr>
            <w:rPr>
              <w:lang w:val="fr-FR"/>
            </w:rPr>
          </w:pPr>
        </w:p>
        <w:p w14:paraId="26384B63" w14:textId="77777777" w:rsidR="00084987" w:rsidRPr="00762FD5" w:rsidRDefault="00084987" w:rsidP="002970E7">
          <w:pPr>
            <w:rPr>
              <w:lang w:val="fr-FR"/>
            </w:rPr>
          </w:pPr>
        </w:p>
        <w:p w14:paraId="58B0E716" w14:textId="77777777" w:rsidR="00084987" w:rsidRPr="00762FD5" w:rsidRDefault="00084987" w:rsidP="002970E7">
          <w:pPr>
            <w:rPr>
              <w:lang w:val="fr-FR"/>
            </w:rPr>
          </w:pPr>
        </w:p>
        <w:p w14:paraId="159E13D5" w14:textId="77777777" w:rsidR="00084987" w:rsidRPr="00762FD5" w:rsidRDefault="00084987" w:rsidP="002970E7">
          <w:pPr>
            <w:rPr>
              <w:lang w:val="fr-FR"/>
            </w:rPr>
          </w:pPr>
        </w:p>
        <w:p w14:paraId="6C6B87E0" w14:textId="77777777" w:rsidR="00084987" w:rsidRPr="00762FD5" w:rsidRDefault="00084987" w:rsidP="002970E7">
          <w:pPr>
            <w:rPr>
              <w:lang w:val="fr-FR"/>
            </w:rPr>
          </w:pPr>
        </w:p>
        <w:p w14:paraId="744890BC" w14:textId="77777777" w:rsidR="00084987" w:rsidRPr="00762FD5" w:rsidRDefault="00084987" w:rsidP="002970E7">
          <w:pPr>
            <w:rPr>
              <w:lang w:val="fr-FR"/>
            </w:rPr>
          </w:pPr>
        </w:p>
        <w:p w14:paraId="1EE57FF3" w14:textId="77777777" w:rsidR="00084987" w:rsidRPr="00762FD5" w:rsidRDefault="00084987" w:rsidP="002970E7">
          <w:pPr>
            <w:rPr>
              <w:lang w:val="fr-FR"/>
            </w:rPr>
          </w:pPr>
        </w:p>
        <w:p w14:paraId="656A464C" w14:textId="77777777" w:rsidR="00084987" w:rsidRPr="00762FD5" w:rsidRDefault="00084987" w:rsidP="002970E7">
          <w:pPr>
            <w:rPr>
              <w:lang w:val="fr-FR"/>
            </w:rPr>
          </w:pPr>
        </w:p>
        <w:p w14:paraId="273F1492" w14:textId="46A70950" w:rsidR="005A252A" w:rsidRDefault="0092734D" w:rsidP="00004BE8">
          <w:pPr>
            <w:rPr>
              <w:noProof/>
              <w:lang w:eastAsia="fr-FR"/>
            </w:rPr>
          </w:pPr>
          <w:r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08064" behindDoc="0" locked="0" layoutInCell="1" allowOverlap="1" wp14:anchorId="49F5EACE" wp14:editId="111D1323">
                    <wp:simplePos x="0" y="0"/>
                    <wp:positionH relativeFrom="column">
                      <wp:posOffset>1047750</wp:posOffset>
                    </wp:positionH>
                    <wp:positionV relativeFrom="page">
                      <wp:posOffset>7813675</wp:posOffset>
                    </wp:positionV>
                    <wp:extent cx="3941445" cy="1549400"/>
                    <wp:effectExtent l="0" t="0" r="0" b="0"/>
                    <wp:wrapNone/>
                    <wp:docPr id="113" name="Text Box 10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41445" cy="1549400"/>
                            </a:xfrm>
                            <a:prstGeom prst="rect">
                              <a:avLst/>
                            </a:prstGeom>
                            <a:solidFill>
                              <a:srgbClr val="00915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8FCAB0" w14:textId="77777777" w:rsidR="00217E3B" w:rsidRPr="00217E3B" w:rsidRDefault="00217E3B" w:rsidP="00217E3B">
                                <w:pPr>
                                  <w:pStyle w:val="ContactBusiness"/>
                                  <w:rPr>
                                    <w:rFonts w:ascii="BNPP Sans Condensed" w:hAnsi="BNPP Sans Condensed"/>
                                    <w:spacing w:val="-3"/>
                                    <w:sz w:val="48"/>
                                    <w:szCs w:val="48"/>
                                    <w:lang w:val="fr-FR"/>
                                  </w:rPr>
                                </w:pPr>
                                <w:r w:rsidRPr="00217E3B">
                                  <w:rPr>
                                    <w:rFonts w:ascii="BNPP Sans Condensed" w:hAnsi="BNPP Sans Condensed"/>
                                    <w:b/>
                                    <w:bCs/>
                                    <w:spacing w:val="-3"/>
                                    <w:sz w:val="48"/>
                                    <w:szCs w:val="48"/>
                                    <w:lang w:val="fr-FR"/>
                                  </w:rPr>
                                  <w:t>BERRADIA ACHRAF ABDELHAMID</w:t>
                                </w:r>
                              </w:p>
                              <w:p w14:paraId="265F72DE" w14:textId="77777777" w:rsidR="00217E3B" w:rsidRPr="00217E3B" w:rsidRDefault="00217E3B" w:rsidP="00217E3B">
                                <w:pPr>
                                  <w:pStyle w:val="ContactBusiness"/>
                                  <w:rPr>
                                    <w:rFonts w:ascii="BNPP Sans Condensed" w:hAnsi="BNPP Sans Condensed"/>
                                    <w:spacing w:val="-3"/>
                                    <w:sz w:val="48"/>
                                    <w:szCs w:val="48"/>
                                    <w:lang w:val="fr-FR"/>
                                  </w:rPr>
                                </w:pPr>
                                <w:r w:rsidRPr="00217E3B">
                                  <w:rPr>
                                    <w:rFonts w:ascii="BNPP Sans Condensed" w:hAnsi="BNPP Sans Condensed"/>
                                    <w:b/>
                                    <w:bCs/>
                                    <w:spacing w:val="-3"/>
                                    <w:sz w:val="48"/>
                                    <w:szCs w:val="48"/>
                                    <w:lang w:val="fr-FR"/>
                                  </w:rPr>
                                  <w:t>Casablanca le 29/04/2019</w:t>
                                </w:r>
                              </w:p>
                              <w:p w14:paraId="56907E8D" w14:textId="1A51AAC4" w:rsidR="00354AD3" w:rsidRPr="00217E3B" w:rsidRDefault="00354AD3" w:rsidP="0092734D">
                                <w:pPr>
                                  <w:pStyle w:val="ContactBusiness"/>
                                  <w:rPr>
                                    <w:sz w:val="22"/>
                                    <w:szCs w:val="22"/>
                                    <w:lang w:val="fr-FR"/>
                                  </w:rPr>
                                </w:pPr>
                                <w:r w:rsidRPr="00217E3B">
                                  <w:rPr>
                                    <w:sz w:val="22"/>
                                    <w:szCs w:val="22"/>
                                    <w:lang w:val="fr-FR"/>
                                  </w:rPr>
                                  <w:t xml:space="preserve"> </w:t>
                                </w:r>
                              </w:p>
                              <w:p w14:paraId="0053CF01" w14:textId="35A4BAAA" w:rsidR="00354AD3" w:rsidRPr="00217E3B" w:rsidRDefault="00354AD3" w:rsidP="00856DE7">
                                <w:pPr>
                                  <w:pStyle w:val="ContactBusiness"/>
                                  <w:rPr>
                                    <w:rFonts w:cs="BNPP Sans Light"/>
                                    <w:sz w:val="22"/>
                                    <w:szCs w:val="22"/>
                                    <w:lang w:val="fr-FR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162000" rIns="0" bIns="16200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6" o:spid="_x0000_s1026" type="#_x0000_t202" style="position:absolute;left:0;text-align:left;margin-left:82.5pt;margin-top:615.25pt;width:310.35pt;height:122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" fillcolor="#00915a" stroked="f">
                    <v:textbox inset="0,4.5mm,0,4.5mm">
                      <w:txbxContent>
                        <w:p w14:paraId="0B8FCAB0" w14:textId="77777777" w:rsidR="00217E3B" w:rsidRPr="00217E3B" w:rsidRDefault="00217E3B" w:rsidP="00217E3B">
                          <w:pPr>
                            <w:pStyle w:val="ContactBusiness"/>
                            <w:rPr>
                              <w:rFonts w:ascii="BNPP Sans Condensed" w:hAnsi="BNPP Sans Condensed"/>
                              <w:spacing w:val="-3"/>
                              <w:sz w:val="48"/>
                              <w:szCs w:val="48"/>
                              <w:lang w:val="fr-FR"/>
                            </w:rPr>
                          </w:pPr>
                          <w:r w:rsidRPr="00217E3B">
                            <w:rPr>
                              <w:rFonts w:ascii="BNPP Sans Condensed" w:hAnsi="BNPP Sans Condensed"/>
                              <w:b/>
                              <w:bCs/>
                              <w:spacing w:val="-3"/>
                              <w:sz w:val="48"/>
                              <w:szCs w:val="48"/>
                              <w:lang w:val="fr-FR"/>
                            </w:rPr>
                            <w:t>BERRADIA ACHRAF ABDELHAMID</w:t>
                          </w:r>
                        </w:p>
                        <w:p w14:paraId="265F72DE" w14:textId="77777777" w:rsidR="00217E3B" w:rsidRPr="00217E3B" w:rsidRDefault="00217E3B" w:rsidP="00217E3B">
                          <w:pPr>
                            <w:pStyle w:val="ContactBusiness"/>
                            <w:rPr>
                              <w:rFonts w:ascii="BNPP Sans Condensed" w:hAnsi="BNPP Sans Condensed"/>
                              <w:spacing w:val="-3"/>
                              <w:sz w:val="48"/>
                              <w:szCs w:val="48"/>
                              <w:lang w:val="fr-FR"/>
                            </w:rPr>
                          </w:pPr>
                          <w:r w:rsidRPr="00217E3B">
                            <w:rPr>
                              <w:rFonts w:ascii="BNPP Sans Condensed" w:hAnsi="BNPP Sans Condensed"/>
                              <w:b/>
                              <w:bCs/>
                              <w:spacing w:val="-3"/>
                              <w:sz w:val="48"/>
                              <w:szCs w:val="48"/>
                              <w:lang w:val="fr-FR"/>
                            </w:rPr>
                            <w:t>Casablanca le 29/04/2019</w:t>
                          </w:r>
                        </w:p>
                        <w:p w14:paraId="56907E8D" w14:textId="1A51AAC4" w:rsidR="00354AD3" w:rsidRPr="00217E3B" w:rsidRDefault="00354AD3" w:rsidP="0092734D">
                          <w:pPr>
                            <w:pStyle w:val="ContactBusiness"/>
                            <w:rPr>
                              <w:sz w:val="22"/>
                              <w:szCs w:val="22"/>
                              <w:lang w:val="fr-FR"/>
                            </w:rPr>
                          </w:pPr>
                          <w:r w:rsidRPr="00217E3B">
                            <w:rPr>
                              <w:sz w:val="22"/>
                              <w:szCs w:val="22"/>
                              <w:lang w:val="fr-FR"/>
                            </w:rPr>
                            <w:t xml:space="preserve"> </w:t>
                          </w:r>
                        </w:p>
                        <w:p w14:paraId="0053CF01" w14:textId="35A4BAAA" w:rsidR="00354AD3" w:rsidRPr="00217E3B" w:rsidRDefault="00354AD3" w:rsidP="00856DE7">
                          <w:pPr>
                            <w:pStyle w:val="ContactBusiness"/>
                            <w:rPr>
                              <w:rFonts w:cs="BNPP Sans Light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</w:txbxContent>
                    </v:textbox>
                    <w10:wrap anchory="page"/>
                  </v:shape>
                </w:pict>
              </mc:Fallback>
            </mc:AlternateContent>
          </w:r>
          <w:r w:rsidR="00084987" w:rsidRPr="00762FD5">
            <w:rPr>
              <w:caps/>
              <w:noProof/>
              <w:lang w:val="fr-FR" w:eastAsia="fr-FR"/>
            </w:rPr>
            <w:br w:type="page"/>
          </w:r>
        </w:p>
      </w:sdtContent>
    </w:sdt>
    <w:p w14:paraId="161CAB44" w14:textId="77777777" w:rsidR="00004BE8" w:rsidRPr="00F45EB5" w:rsidRDefault="00004BE8" w:rsidP="00004BE8">
      <w:pPr>
        <w:pStyle w:val="Titre"/>
        <w:ind w:left="284"/>
      </w:pPr>
      <w:r>
        <w:lastRenderedPageBreak/>
        <w:t>Title</w:t>
      </w:r>
      <w:r>
        <w:tab/>
      </w:r>
    </w:p>
    <w:p w14:paraId="51C1E28A" w14:textId="77777777" w:rsidR="00004BE8" w:rsidRDefault="00004BE8" w:rsidP="005F4E99">
      <w:pPr>
        <w:pStyle w:val="Titre1"/>
        <w:ind w:left="0"/>
      </w:pPr>
    </w:p>
    <w:p w14:paraId="48039640" w14:textId="77777777" w:rsidR="00576F99" w:rsidRPr="00015250" w:rsidRDefault="00576F99" w:rsidP="00576F99">
      <w:pPr>
        <w:pStyle w:val="Titre1"/>
      </w:pPr>
      <w:r w:rsidRPr="00015250">
        <w:t xml:space="preserve">Heading 1 </w:t>
      </w:r>
    </w:p>
    <w:p w14:paraId="4CA7E3D9" w14:textId="77777777" w:rsidR="00576F99" w:rsidRPr="00015250" w:rsidRDefault="00576F99" w:rsidP="00576F99">
      <w:pPr>
        <w:pStyle w:val="Titre2"/>
      </w:pPr>
      <w:r w:rsidRPr="00015250">
        <w:t xml:space="preserve">1.1 Subheading </w:t>
      </w:r>
    </w:p>
    <w:p w14:paraId="5FDCEA6D" w14:textId="77777777" w:rsidR="00576F99" w:rsidRPr="00015250" w:rsidRDefault="00576F99" w:rsidP="00576F99">
      <w:pPr>
        <w:pStyle w:val="Titre3"/>
      </w:pPr>
      <w:r w:rsidRPr="00015250">
        <w:t xml:space="preserve">Sub-Sub heading </w:t>
      </w:r>
    </w:p>
    <w:p w14:paraId="391A3555" w14:textId="77777777" w:rsidR="00576F99" w:rsidRPr="00015250" w:rsidRDefault="00576F99" w:rsidP="00576F99">
      <w:pPr>
        <w:pStyle w:val="Corpsdetexte"/>
      </w:pPr>
      <w:r w:rsidRPr="00015250">
        <w:t xml:space="preserve">Text </w:t>
      </w:r>
    </w:p>
    <w:p w14:paraId="3D7CE0A3" w14:textId="77777777" w:rsidR="00576F99" w:rsidRPr="00084987" w:rsidRDefault="00576F99" w:rsidP="00576F99"/>
    <w:p w14:paraId="7AC2901F" w14:textId="77777777" w:rsidR="00576F99" w:rsidRPr="00015250" w:rsidRDefault="00576F99" w:rsidP="00576F99">
      <w:pPr>
        <w:pStyle w:val="Bullets1"/>
        <w:rPr>
          <w:rFonts w:cs="BNPP Sans Light"/>
        </w:rPr>
      </w:pPr>
      <w:r w:rsidRPr="00015250">
        <w:t xml:space="preserve">Bullets Level 1 </w:t>
      </w:r>
    </w:p>
    <w:p w14:paraId="151FFD56" w14:textId="77777777" w:rsidR="00576F99" w:rsidRPr="00B4311A" w:rsidRDefault="00576F99" w:rsidP="00576F99">
      <w:pPr>
        <w:pStyle w:val="Bullets2"/>
      </w:pPr>
      <w:r w:rsidRPr="00B4311A">
        <w:t xml:space="preserve">Bullets Level 2 </w:t>
      </w:r>
    </w:p>
    <w:p w14:paraId="33392DAB" w14:textId="77777777" w:rsidR="00F00288" w:rsidRDefault="00F00288" w:rsidP="00F00288">
      <w:pPr>
        <w:pStyle w:val="Titre2"/>
      </w:pPr>
    </w:p>
    <w:p w14:paraId="6A185B34" w14:textId="77777777" w:rsidR="00F00288" w:rsidRDefault="00F00288" w:rsidP="00F00288">
      <w:pPr>
        <w:pStyle w:val="Titre1"/>
      </w:pPr>
    </w:p>
    <w:p w14:paraId="674A73D6" w14:textId="77777777" w:rsidR="00576F99" w:rsidRPr="00F45EB5" w:rsidRDefault="00576F99" w:rsidP="00576F99"/>
    <w:p w14:paraId="31502140" w14:textId="77777777" w:rsidR="00F00288" w:rsidRDefault="00F00288" w:rsidP="00F00288">
      <w:pPr>
        <w:pStyle w:val="Titre1"/>
      </w:pPr>
    </w:p>
    <w:p w14:paraId="1E390793" w14:textId="77777777" w:rsidR="00F00288" w:rsidRDefault="00F00288" w:rsidP="00F00288">
      <w:pPr>
        <w:pStyle w:val="Titre1"/>
      </w:pPr>
    </w:p>
    <w:p w14:paraId="0CE46700" w14:textId="77777777" w:rsidR="00F00288" w:rsidRDefault="00F00288" w:rsidP="00F00288">
      <w:pPr>
        <w:pStyle w:val="Titre1"/>
      </w:pPr>
    </w:p>
    <w:p w14:paraId="1FB57E2C" w14:textId="77777777" w:rsidR="00EE6F67" w:rsidRDefault="00EE6F67" w:rsidP="002970E7"/>
    <w:p w14:paraId="6F3EEA1E" w14:textId="77777777" w:rsidR="00B85C7D" w:rsidRDefault="00B85C7D" w:rsidP="002970E7"/>
    <w:p w14:paraId="5BA88106" w14:textId="77777777" w:rsidR="005A252A" w:rsidRDefault="005A252A" w:rsidP="002970E7"/>
    <w:p w14:paraId="6A6AB465" w14:textId="77777777" w:rsidR="005A252A" w:rsidRDefault="005A252A" w:rsidP="00F00288">
      <w:pPr>
        <w:ind w:left="0"/>
      </w:pPr>
    </w:p>
    <w:p w14:paraId="68668971" w14:textId="77777777" w:rsidR="005A252A" w:rsidRDefault="005A252A" w:rsidP="002970E7"/>
    <w:p w14:paraId="7800AFC6" w14:textId="77777777" w:rsidR="00217E3B" w:rsidRDefault="00217E3B" w:rsidP="002970E7"/>
    <w:p w14:paraId="4D6435B1" w14:textId="77777777" w:rsidR="00217E3B" w:rsidRDefault="00217E3B" w:rsidP="002970E7"/>
    <w:p w14:paraId="186C9D65" w14:textId="77777777" w:rsidR="00217E3B" w:rsidRDefault="00217E3B" w:rsidP="002970E7"/>
    <w:p w14:paraId="19DEFA38" w14:textId="77777777" w:rsidR="00217E3B" w:rsidRDefault="00217E3B" w:rsidP="002970E7"/>
    <w:p w14:paraId="1A31F79C" w14:textId="77777777" w:rsidR="00217E3B" w:rsidRDefault="00217E3B" w:rsidP="002970E7"/>
    <w:p w14:paraId="09F4D72B" w14:textId="77777777" w:rsidR="00217E3B" w:rsidRDefault="00217E3B" w:rsidP="002970E7"/>
    <w:p w14:paraId="10EF48A4" w14:textId="77777777" w:rsidR="00217E3B" w:rsidRDefault="00217E3B" w:rsidP="002970E7"/>
    <w:p w14:paraId="46C28203" w14:textId="77777777" w:rsidR="00217E3B" w:rsidRDefault="00217E3B" w:rsidP="002970E7"/>
    <w:p w14:paraId="2F027D0A" w14:textId="77777777" w:rsidR="00217E3B" w:rsidRDefault="00217E3B" w:rsidP="002970E7"/>
    <w:p w14:paraId="0D83BB35" w14:textId="77777777" w:rsidR="00217E3B" w:rsidRDefault="00217E3B" w:rsidP="002970E7"/>
    <w:p w14:paraId="11B19A2D" w14:textId="77777777" w:rsidR="00217E3B" w:rsidRDefault="00217E3B" w:rsidP="002970E7"/>
    <w:p w14:paraId="6574737B" w14:textId="77777777" w:rsidR="00217E3B" w:rsidRDefault="00217E3B" w:rsidP="002970E7"/>
    <w:p w14:paraId="3F7F2C4C" w14:textId="77777777" w:rsidR="00217E3B" w:rsidRDefault="00217E3B" w:rsidP="002970E7"/>
    <w:p w14:paraId="0CD327B2" w14:textId="77777777" w:rsidR="00217E3B" w:rsidRDefault="00217E3B" w:rsidP="002970E7"/>
    <w:p w14:paraId="1BA6811A" w14:textId="77777777" w:rsidR="00217E3B" w:rsidRDefault="00217E3B" w:rsidP="002970E7"/>
    <w:p w14:paraId="5DB38714" w14:textId="77777777" w:rsidR="00217E3B" w:rsidRDefault="00217E3B" w:rsidP="002970E7"/>
    <w:p w14:paraId="4B51F2CA" w14:textId="77777777" w:rsidR="00217E3B" w:rsidRDefault="00217E3B" w:rsidP="002970E7"/>
    <w:p w14:paraId="21DC1822" w14:textId="77777777" w:rsidR="00217E3B" w:rsidRDefault="00217E3B" w:rsidP="002970E7"/>
    <w:p w14:paraId="1396A7A5" w14:textId="77777777" w:rsidR="00217E3B" w:rsidRDefault="00217E3B" w:rsidP="002970E7"/>
    <w:p w14:paraId="15AA2FDF" w14:textId="77777777" w:rsidR="00217E3B" w:rsidRDefault="00217E3B" w:rsidP="002970E7"/>
    <w:p w14:paraId="1D1ADBEB" w14:textId="77777777" w:rsidR="00217E3B" w:rsidRPr="009A7DAB" w:rsidRDefault="00217E3B" w:rsidP="00217E3B">
      <w:pPr>
        <w:pStyle w:val="Titre2"/>
        <w:rPr>
          <w:lang w:val="fr-FR"/>
        </w:rPr>
      </w:pPr>
      <w:r w:rsidRPr="009A7DAB">
        <w:rPr>
          <w:lang w:val="fr-FR"/>
        </w:rPr>
        <w:lastRenderedPageBreak/>
        <w:t>Créer un projet «</w:t>
      </w:r>
      <w:r w:rsidRPr="009A7DAB">
        <w:rPr>
          <w:rFonts w:ascii="Courier New" w:hAnsi="Courier New" w:cs="Courier New"/>
          <w:lang w:val="fr-FR"/>
        </w:rPr>
        <w:t> </w:t>
      </w:r>
      <w:r w:rsidRPr="009A7DAB">
        <w:rPr>
          <w:lang w:val="fr-FR"/>
        </w:rPr>
        <w:t>LeanFT  Application Model Project</w:t>
      </w:r>
      <w:r w:rsidRPr="009A7DAB">
        <w:rPr>
          <w:rFonts w:ascii="Courier New" w:hAnsi="Courier New" w:cs="Courier New"/>
          <w:lang w:val="fr-FR"/>
        </w:rPr>
        <w:t> </w:t>
      </w:r>
      <w:r w:rsidRPr="009A7DAB">
        <w:rPr>
          <w:rFonts w:cs="BNPP Sans"/>
          <w:lang w:val="fr-FR"/>
        </w:rPr>
        <w:t>»</w:t>
      </w:r>
      <w:r w:rsidRPr="009A7DAB">
        <w:rPr>
          <w:rFonts w:ascii="Courier New" w:hAnsi="Courier New" w:cs="Courier New"/>
          <w:lang w:val="fr-FR"/>
        </w:rPr>
        <w:t> </w:t>
      </w:r>
      <w:r w:rsidRPr="009A7DAB">
        <w:rPr>
          <w:lang w:val="fr-FR"/>
        </w:rPr>
        <w:t>:</w:t>
      </w:r>
    </w:p>
    <w:p w14:paraId="2A73901A" w14:textId="77777777" w:rsidR="00217E3B" w:rsidRPr="00217E3B" w:rsidRDefault="00217E3B" w:rsidP="00217E3B">
      <w:pPr>
        <w:rPr>
          <w:lang w:val="fr-FR"/>
        </w:rPr>
      </w:pPr>
    </w:p>
    <w:p w14:paraId="2E6C0518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Dans Eclipse, cliquer sur : File -&gt;New -&gt;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Other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 </w:t>
      </w:r>
      <w:bookmarkStart w:id="1" w:name="_GoBack"/>
      <w:bookmarkEnd w:id="1"/>
    </w:p>
    <w:p w14:paraId="010C46C9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Puis sélectionner 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LeanFT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 Application Model Project »:</w:t>
      </w:r>
    </w:p>
    <w:p w14:paraId="329A16B0" w14:textId="77777777" w:rsidR="00217E3B" w:rsidRPr="00217E3B" w:rsidRDefault="00217E3B" w:rsidP="00217E3B">
      <w:pPr>
        <w:rPr>
          <w:lang w:val="fr-FR"/>
        </w:rPr>
      </w:pPr>
    </w:p>
    <w:p w14:paraId="4F04310F" w14:textId="77777777" w:rsidR="00217E3B" w:rsidRDefault="00217E3B" w:rsidP="00217E3B">
      <w:r>
        <w:rPr>
          <w:noProof/>
          <w:lang w:eastAsia="fr-FR"/>
        </w:rPr>
        <w:drawing>
          <wp:inline distT="0" distB="0" distL="0" distR="0" wp14:anchorId="10CD62FD" wp14:editId="325B3357">
            <wp:extent cx="4403965" cy="33147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6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7ABA" w14:textId="77777777" w:rsidR="005E67D0" w:rsidRDefault="005E67D0" w:rsidP="00217E3B"/>
    <w:p w14:paraId="6EDAF473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Cliquer sur  « Next » :</w:t>
      </w:r>
    </w:p>
    <w:p w14:paraId="1C471680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0E0C993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6FCD699E" wp14:editId="3659CA82">
            <wp:extent cx="4390886" cy="33464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28" cy="334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F9AC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AA1F88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Next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</w:t>
      </w:r>
    </w:p>
    <w:p w14:paraId="22C80AA4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Saisir un nom du projet :</w:t>
      </w:r>
    </w:p>
    <w:p w14:paraId="4E153F22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F4D06D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2DBABDA9" wp14:editId="700ACD77">
            <wp:extent cx="4317294" cy="3314700"/>
            <wp:effectExtent l="0" t="0" r="762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94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DABD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90D9C48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1A8B40E8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A317F5A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69793C99" wp14:editId="6B16A8D9">
            <wp:extent cx="4348663" cy="39052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33" cy="390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DC8F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B45B941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7EF69A5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« Add External JARs »</w:t>
      </w:r>
    </w:p>
    <w:p w14:paraId="097A5403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6B4E9D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5F5882EB" wp14:editId="61A35566">
            <wp:extent cx="4298950" cy="3009900"/>
            <wp:effectExtent l="0" t="0" r="635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47" cy="301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50B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8EA9B57" w14:textId="34F5A685" w:rsidR="00217E3B" w:rsidRDefault="00217E3B" w:rsidP="005E67D0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Les Jars à ajouter:</w:t>
      </w:r>
    </w:p>
    <w:p w14:paraId="1DF92FA1" w14:textId="77777777" w:rsidR="005E67D0" w:rsidRPr="00217E3B" w:rsidRDefault="005E67D0" w:rsidP="005E67D0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186384B" w14:textId="77777777" w:rsidR="00217E3B" w:rsidRPr="005E67D0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gherkin-2.12.2.jar</w:t>
      </w:r>
      <w:proofErr w:type="gramEnd"/>
    </w:p>
    <w:p w14:paraId="352A4C52" w14:textId="77777777" w:rsidR="00217E3B" w:rsidRPr="005E67D0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cucumber-jvm-deps-1.0.5.jar</w:t>
      </w:r>
      <w:proofErr w:type="gramEnd"/>
    </w:p>
    <w:p w14:paraId="32BEACAC" w14:textId="77777777" w:rsidR="00217E3B" w:rsidRPr="005E67D0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cucumber-junit-1.2.5.jar</w:t>
      </w:r>
      <w:proofErr w:type="gramEnd"/>
    </w:p>
    <w:p w14:paraId="57F315E1" w14:textId="77777777" w:rsidR="00217E3B" w:rsidRPr="005E67D0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cucumber-java-1.2.5.jar</w:t>
      </w:r>
      <w:proofErr w:type="gramEnd"/>
    </w:p>
    <w:p w14:paraId="239B38F3" w14:textId="77777777" w:rsidR="00217E3B" w:rsidRPr="005E67D0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cucumber-html-0.2.6.jar</w:t>
      </w:r>
      <w:proofErr w:type="gramEnd"/>
    </w:p>
    <w:p w14:paraId="14E47E73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E67D0">
        <w:rPr>
          <w:rFonts w:ascii="Times New Roman" w:hAnsi="Times New Roman" w:cs="Times New Roman"/>
          <w:sz w:val="24"/>
          <w:szCs w:val="24"/>
          <w:lang w:val="en-US"/>
        </w:rPr>
        <w:t>cucumber-core-1.2.5.jar</w:t>
      </w:r>
      <w:proofErr w:type="gramEnd"/>
    </w:p>
    <w:p w14:paraId="4F021555" w14:textId="77777777" w:rsidR="005E67D0" w:rsidRPr="005E67D0" w:rsidRDefault="005E67D0" w:rsidP="00217E3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D3AFC9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drawing>
          <wp:inline distT="0" distB="0" distL="0" distR="0" wp14:anchorId="521016B3" wp14:editId="4E43B967">
            <wp:extent cx="4364750" cy="365125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65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ED7B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00B79BB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01377828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349A7E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Le projet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ApplicationModelProject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 est créé :</w:t>
      </w:r>
    </w:p>
    <w:p w14:paraId="19635CEA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BBAAF1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172C7F3C" wp14:editId="2119D9F8">
            <wp:extent cx="3879850" cy="2254250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1377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8093C5F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55DD7F0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C31E5CF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14A04F3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FACB472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F934EE9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146FDC9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686927A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Créer un nouveau package dans le dossier 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src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 :</w:t>
      </w:r>
    </w:p>
    <w:p w14:paraId="5B82EA40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3AE086B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77CBC945" wp14:editId="5FF55586">
            <wp:extent cx="4927236" cy="2368550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36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4E1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685D04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04F043A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6933038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61DEE073" wp14:editId="6B51454C">
            <wp:extent cx="4974463" cy="29946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93" cy="299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781C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E49A25C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9E69B9B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EEC70A3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FA9E333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37DE807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03B3FD7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C0CF924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8BEB258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6CCB2C3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7DC598A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D39902A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Créer une nouvelle class 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LeanftApplicationModelTest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» dans le package « test » :</w:t>
      </w:r>
    </w:p>
    <w:p w14:paraId="4F3E23DB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45C489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745F2896" wp14:editId="74D68EFD">
            <wp:extent cx="5753100" cy="417576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8D0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3599E9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3CB2CE1E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0253F7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31D85EAD" wp14:editId="54B4CFFD">
            <wp:extent cx="5568950" cy="3368415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24" cy="336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F4A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9593DEC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Ajouter les annotations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Cucumber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 suivantes:</w:t>
      </w:r>
    </w:p>
    <w:p w14:paraId="66387B51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FA97AB9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@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RunWith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Cucumber.class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)</w:t>
      </w:r>
    </w:p>
    <w:p w14:paraId="53D5EBF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gramStart"/>
      <w:r w:rsidRPr="00217E3B">
        <w:rPr>
          <w:rFonts w:ascii="Times New Roman" w:hAnsi="Times New Roman" w:cs="Times New Roman"/>
          <w:sz w:val="24"/>
          <w:szCs w:val="24"/>
          <w:lang w:val="fr-FR"/>
        </w:rPr>
        <w:t>@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CucumberOptions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gramEnd"/>
      <w:r w:rsidRPr="00217E3B">
        <w:rPr>
          <w:rFonts w:ascii="Times New Roman" w:hAnsi="Times New Roman" w:cs="Times New Roman"/>
          <w:sz w:val="24"/>
          <w:szCs w:val="24"/>
          <w:lang w:val="fr-FR"/>
        </w:rPr>
        <w:t>features="resources", glue="")</w:t>
      </w:r>
    </w:p>
    <w:p w14:paraId="50C9433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4242D1B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379C0AA5" wp14:editId="7851231F">
            <wp:extent cx="4654550" cy="2689067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68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B290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AE3516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N’oubliez pas d’importer les ressources nécessaires et d’ajouter la librairie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Junit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14:paraId="4DB5D7A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41EB3E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8E77789" w14:textId="0877C115" w:rsidR="00217E3B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Créer</w:t>
      </w:r>
      <w:r w:rsidR="00217E3B"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un nouveau dossier « </w:t>
      </w:r>
      <w:proofErr w:type="spellStart"/>
      <w:r w:rsidR="00217E3B" w:rsidRPr="00217E3B">
        <w:rPr>
          <w:rFonts w:ascii="Times New Roman" w:hAnsi="Times New Roman" w:cs="Times New Roman"/>
          <w:sz w:val="24"/>
          <w:szCs w:val="24"/>
          <w:lang w:val="fr-FR"/>
        </w:rPr>
        <w:t>resources</w:t>
      </w:r>
      <w:proofErr w:type="spellEnd"/>
      <w:r w:rsidR="00217E3B" w:rsidRPr="00217E3B">
        <w:rPr>
          <w:rFonts w:ascii="Times New Roman" w:hAnsi="Times New Roman" w:cs="Times New Roman"/>
          <w:sz w:val="24"/>
          <w:szCs w:val="24"/>
          <w:lang w:val="fr-FR"/>
        </w:rPr>
        <w:t> » :</w:t>
      </w:r>
    </w:p>
    <w:p w14:paraId="22E19079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270334B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5BBD4B87" wp14:editId="08077035">
            <wp:extent cx="4927600" cy="2732726"/>
            <wp:effectExtent l="0" t="0" r="635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73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09F5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56CAD1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153869CD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47B3269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549C12F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03FA448" w14:textId="12DD726B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gramStart"/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Ensuite</w:t>
      </w:r>
      <w:r w:rsidR="005E67D0">
        <w:rPr>
          <w:rFonts w:ascii="Times New Roman" w:hAnsi="Times New Roman" w:cs="Times New Roman"/>
          <w:sz w:val="24"/>
          <w:szCs w:val="24"/>
          <w:lang w:val="fr-FR"/>
        </w:rPr>
        <w:t> ,</w:t>
      </w:r>
      <w:proofErr w:type="gram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dans le dossier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resources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 ajouter un fichier avec l’extension (.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feature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), ce fichier représente la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feature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 à implémenter.</w:t>
      </w:r>
    </w:p>
    <w:p w14:paraId="4984F626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48E2A96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206865E4" wp14:editId="60199DFD">
            <wp:extent cx="5759450" cy="3581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DEC5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D047A76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« Finish »</w:t>
      </w:r>
    </w:p>
    <w:p w14:paraId="0CE3F3FD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FDABCAA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584774A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Au niveau de la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feature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crée, mettre le scénario à automatiser en respectant la syntaxe du langage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gherkin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:</w:t>
      </w:r>
    </w:p>
    <w:p w14:paraId="65E107D4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La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feature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bricall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 ci-dessous représente le scénario d’authentification à l’application «  BRICALL ».</w:t>
      </w:r>
    </w:p>
    <w:p w14:paraId="3555E556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4F647D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72E547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51CEDBA9" wp14:editId="07CDB9B1">
            <wp:extent cx="5548740" cy="13335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13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8D1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drawing>
          <wp:inline distT="0" distB="0" distL="0" distR="0" wp14:anchorId="7A595FDD" wp14:editId="51BF93B3">
            <wp:extent cx="5518150" cy="3334009"/>
            <wp:effectExtent l="0" t="0" r="635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3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761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456FAF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7E67D3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05E9C9E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8AB39F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BDC3132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9580AEE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1A8160B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86265B6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B4BEFCE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B3B8A53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6367FD8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3D37EAC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3AF7A54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DF4CD4C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3749BED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B8E993B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89946DF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B40BC11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D7BB6F6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E26CCA9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18672AC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DE9ECF4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2341685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350C9E8" w14:textId="77777777" w:rsidR="005E67D0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C2458D1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1E4B60E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Exécuter le projet par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Junit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Test :</w:t>
      </w:r>
    </w:p>
    <w:p w14:paraId="59701B85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E29329C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3D9221F4" wp14:editId="36781586">
            <wp:extent cx="5661660" cy="3548337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88" cy="355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B61A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D873BAD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Le projet est exécuté avec succès.</w:t>
      </w:r>
    </w:p>
    <w:p w14:paraId="7A42D5CA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8092DB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2A88CFA0" wp14:editId="464B0676">
            <wp:extent cx="5707380" cy="4028591"/>
            <wp:effectExtent l="0" t="0" r="762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796" cy="402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C051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6DACBA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Au niveau de la console, le message suivant apparait :</w:t>
      </w:r>
    </w:p>
    <w:p w14:paraId="42C3928B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43730250" wp14:editId="2E2C83F1">
            <wp:extent cx="5334000" cy="3906227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09" cy="390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8421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3D9C645" w14:textId="703E54F5" w:rsid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Créer une nouvelle C</w:t>
      </w:r>
      <w:r w:rsidR="00217E3B" w:rsidRPr="00217E3B">
        <w:rPr>
          <w:rFonts w:ascii="Times New Roman" w:hAnsi="Times New Roman" w:cs="Times New Roman"/>
          <w:sz w:val="24"/>
          <w:szCs w:val="24"/>
          <w:lang w:val="fr-FR"/>
        </w:rPr>
        <w:t>lass pour implémenter les méthodes ci-dessus :</w:t>
      </w:r>
    </w:p>
    <w:p w14:paraId="45F8A544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49834D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7CCE75F6" wp14:editId="370E9861">
            <wp:extent cx="4358001" cy="3703320"/>
            <wp:effectExtent l="0" t="0" r="508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08" cy="37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B60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« Finish »</w:t>
      </w:r>
    </w:p>
    <w:p w14:paraId="6EE90E59" w14:textId="77777777" w:rsidR="005E67D0" w:rsidRPr="00217E3B" w:rsidRDefault="005E67D0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DC54AF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16135509" wp14:editId="7EB20173">
            <wp:extent cx="5749925" cy="3228340"/>
            <wp:effectExtent l="0" t="0" r="317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B3A9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4DAE18A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Créer les class des objets, chaque class représente une page de l’application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Bricall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».</w:t>
      </w:r>
    </w:p>
    <w:p w14:paraId="6C0B6138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Pour le cas du scénario d’authentification, on va créer deux class :</w:t>
      </w:r>
    </w:p>
    <w:p w14:paraId="328E4698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B9D8560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LoginPage</w:t>
      </w:r>
      <w:proofErr w:type="spellEnd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 :</w:t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qui représente la page d’authentification à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Bricall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:</w:t>
      </w:r>
    </w:p>
    <w:p w14:paraId="1736F3C9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5127A3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0DEE880D" wp14:editId="12E60429">
            <wp:extent cx="5493328" cy="295282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3443" cy="29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18C7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drawing>
          <wp:inline distT="0" distB="0" distL="0" distR="0" wp14:anchorId="1D3A5D88" wp14:editId="6322EC91">
            <wp:extent cx="6123198" cy="3636819"/>
            <wp:effectExtent l="0" t="0" r="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34" cy="363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EA71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30B60FD" w14:textId="7DD854B4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HomePage</w:t>
      </w:r>
      <w:proofErr w:type="spellEnd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 :</w:t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qui représente la page afficher </w:t>
      </w:r>
      <w:r w:rsidR="005E67D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>suite à l’authentification de l’administrateur :</w:t>
      </w:r>
    </w:p>
    <w:p w14:paraId="6694837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A83E629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4DDA5F6D" wp14:editId="4D8BAFE3">
            <wp:extent cx="5756275" cy="389318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AEC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439DF41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B36A2D9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4E7A9BF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A12175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On va créer une troisième class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AbstructPageLoaderDriver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 pour instancier l’objet « Browser » et configurer le SDK :</w:t>
      </w:r>
    </w:p>
    <w:p w14:paraId="4315C9B5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5E7F69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02E788C3" wp14:editId="07764688">
            <wp:extent cx="5760720" cy="3096555"/>
            <wp:effectExtent l="0" t="0" r="0" b="889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4CBB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3EB67EB" w14:textId="77777777" w:rsidR="00217E3B" w:rsidRPr="00D75481" w:rsidRDefault="00217E3B" w:rsidP="00217E3B">
      <w:pPr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 xml:space="preserve">Utiliser </w:t>
      </w:r>
      <w:proofErr w:type="spellStart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ApplicationModel.tsrx</w:t>
      </w:r>
      <w:proofErr w:type="spellEnd"/>
      <w:r w:rsidRPr="00D75481">
        <w:rPr>
          <w:rFonts w:ascii="Times New Roman" w:hAnsi="Times New Roman" w:cs="Times New Roman"/>
          <w:b/>
          <w:sz w:val="24"/>
          <w:szCs w:val="24"/>
          <w:lang w:val="fr-FR"/>
        </w:rPr>
        <w:t> :</w:t>
      </w:r>
    </w:p>
    <w:p w14:paraId="435C3EF2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8FE6EE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est le référentiel d'objets(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Repository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) pour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LeanFT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dont on peut stocker des objets et  leurs descriptions de façon hiérarchique.</w:t>
      </w:r>
    </w:p>
    <w:p w14:paraId="13F04C5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4AC50BD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anchor distT="0" distB="0" distL="114300" distR="114300" simplePos="0" relativeHeight="251659264" behindDoc="1" locked="0" layoutInCell="1" allowOverlap="1" wp14:anchorId="5F7C90E5" wp14:editId="65B7810D">
            <wp:simplePos x="0" y="0"/>
            <wp:positionH relativeFrom="column">
              <wp:posOffset>184150</wp:posOffset>
            </wp:positionH>
            <wp:positionV relativeFrom="paragraph">
              <wp:posOffset>170815</wp:posOffset>
            </wp:positionV>
            <wp:extent cx="6118860" cy="1980807"/>
            <wp:effectExtent l="0" t="0" r="0" b="635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76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2149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1FBB11B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FC615A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D396E0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F3ECB8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712AA5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21EDE6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5479BE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7345EA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F2125C7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5B34B1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A5383B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0F2158C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42EC7F2" w14:textId="77777777" w:rsidR="00D75481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1B9787C" w14:textId="77777777" w:rsidR="00D75481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3502AA0" w14:textId="77777777" w:rsidR="00D75481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5802672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231698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Double clic sur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ApplicationModel.tsrx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», puis sur l’icône OIC (Object Identification Center)</w:t>
      </w:r>
    </w:p>
    <w:p w14:paraId="1EA2121A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CAB7AA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anchor distT="0" distB="0" distL="114300" distR="114300" simplePos="0" relativeHeight="251660288" behindDoc="1" locked="0" layoutInCell="1" allowOverlap="1" wp14:anchorId="5CB7A028" wp14:editId="200468A2">
            <wp:simplePos x="0" y="0"/>
            <wp:positionH relativeFrom="column">
              <wp:posOffset>1134745</wp:posOffset>
            </wp:positionH>
            <wp:positionV relativeFrom="paragraph">
              <wp:posOffset>167640</wp:posOffset>
            </wp:positionV>
            <wp:extent cx="1767840" cy="709532"/>
            <wp:effectExtent l="0" t="0" r="3810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70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D1B21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5569F3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728210F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98908E0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04FDA08" w14:textId="77777777" w:rsidR="00D75481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26C06A1" w14:textId="77777777" w:rsidR="00D75481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546F7ED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9265DB4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L’OIC s’affiche :</w:t>
      </w:r>
    </w:p>
    <w:p w14:paraId="31F5F246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FE5A48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7D21A5B8" wp14:editId="0EDF8506">
            <wp:extent cx="3947160" cy="5387340"/>
            <wp:effectExtent l="0" t="0" r="0" b="381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66C1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Cliquer sur le bouton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Spy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».</w:t>
      </w:r>
    </w:p>
    <w:p w14:paraId="2D00B01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0E6F2743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A9D34AE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941F9D3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lastRenderedPageBreak/>
        <w:t>Puis cliquer sur l’objet à capturer.</w:t>
      </w:r>
    </w:p>
    <w:p w14:paraId="0BFACAC2" w14:textId="77777777" w:rsidR="00D75481" w:rsidRPr="00217E3B" w:rsidRDefault="00D75481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319EE3D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2FFEF05A" wp14:editId="625776DF">
            <wp:extent cx="5760720" cy="417576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8B27" w14:textId="31427FFE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Cliquer sur le bouton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Add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object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to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 »    </w:t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50784278" wp14:editId="309AE04B">
            <wp:extent cx="845820" cy="815340"/>
            <wp:effectExtent l="0" t="0" r="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est l’objet « User » s’ajoute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 dans</w:t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« 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ApplicationModel.tsrx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 ».</w:t>
      </w:r>
    </w:p>
    <w:p w14:paraId="2F482DB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F0E711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drawing>
          <wp:inline distT="0" distB="0" distL="0" distR="0" wp14:anchorId="409B69E6" wp14:editId="253A6F6D">
            <wp:extent cx="5756275" cy="231394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4E41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D32E506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24891117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9616736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8C163D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E21595F" w14:textId="77777777" w:rsid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406E78EA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467F7C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>Ensuite on peut manipuler cet objet dans notre code :</w:t>
      </w:r>
    </w:p>
    <w:p w14:paraId="7399FAF6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appModel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 xml:space="preserve"> = new </w:t>
      </w:r>
      <w:proofErr w:type="spellStart"/>
      <w:proofErr w:type="gram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ApplicationModel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gramEnd"/>
      <w:r w:rsidRPr="00217E3B">
        <w:rPr>
          <w:rFonts w:ascii="Times New Roman" w:hAnsi="Times New Roman" w:cs="Times New Roman"/>
          <w:sz w:val="24"/>
          <w:szCs w:val="24"/>
          <w:lang w:val="fr-FR"/>
        </w:rPr>
        <w:t>browser);</w:t>
      </w:r>
    </w:p>
    <w:p w14:paraId="753DB5D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17E3B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217E3B">
        <w:rPr>
          <w:rFonts w:ascii="Times New Roman" w:hAnsi="Times New Roman" w:cs="Times New Roman"/>
          <w:sz w:val="24"/>
          <w:szCs w:val="24"/>
          <w:lang w:val="fr-FR"/>
        </w:rPr>
        <w:tab/>
      </w:r>
    </w:p>
    <w:p w14:paraId="5B76BAE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4EDCF44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proofErr w:type="gramStart"/>
      <w:r w:rsidRPr="00217E3B">
        <w:rPr>
          <w:rFonts w:ascii="Times New Roman" w:hAnsi="Times New Roman" w:cs="Times New Roman"/>
          <w:sz w:val="24"/>
          <w:szCs w:val="24"/>
          <w:lang w:val="fr-FR"/>
        </w:rPr>
        <w:t>appModel.BRCALLPage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gramEnd"/>
      <w:r w:rsidRPr="00217E3B">
        <w:rPr>
          <w:rFonts w:ascii="Times New Roman" w:hAnsi="Times New Roman" w:cs="Times New Roman"/>
          <w:sz w:val="24"/>
          <w:szCs w:val="24"/>
          <w:lang w:val="fr-FR"/>
        </w:rPr>
        <w:t>).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UserEditField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().</w:t>
      </w:r>
      <w:proofErr w:type="spellStart"/>
      <w:r w:rsidRPr="00217E3B">
        <w:rPr>
          <w:rFonts w:ascii="Times New Roman" w:hAnsi="Times New Roman" w:cs="Times New Roman"/>
          <w:sz w:val="24"/>
          <w:szCs w:val="24"/>
          <w:lang w:val="fr-FR"/>
        </w:rPr>
        <w:t>setValue</w:t>
      </w:r>
      <w:proofErr w:type="spellEnd"/>
      <w:r w:rsidRPr="00217E3B">
        <w:rPr>
          <w:rFonts w:ascii="Times New Roman" w:hAnsi="Times New Roman" w:cs="Times New Roman"/>
          <w:sz w:val="24"/>
          <w:szCs w:val="24"/>
          <w:lang w:val="fr-FR"/>
        </w:rPr>
        <w:t>("XXXX");</w:t>
      </w:r>
    </w:p>
    <w:p w14:paraId="6235543E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2EDC7FC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671DD2E1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7E2FF4C0" w14:textId="77777777" w:rsidR="00217E3B" w:rsidRPr="00217E3B" w:rsidRDefault="00217E3B" w:rsidP="00217E3B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3CFB4A10" w14:textId="77777777" w:rsidR="00217E3B" w:rsidRPr="00217E3B" w:rsidRDefault="00217E3B" w:rsidP="002970E7">
      <w:pPr>
        <w:rPr>
          <w:rFonts w:ascii="Times New Roman" w:hAnsi="Times New Roman" w:cs="Times New Roman"/>
          <w:sz w:val="24"/>
          <w:szCs w:val="24"/>
          <w:lang w:val="fr-FR"/>
        </w:rPr>
      </w:pPr>
    </w:p>
    <w:sectPr w:rsidR="00217E3B" w:rsidRPr="00217E3B" w:rsidSect="007338FB">
      <w:footerReference w:type="default" r:id="rId41"/>
      <w:headerReference w:type="first" r:id="rId42"/>
      <w:footerReference w:type="first" r:id="rId43"/>
      <w:pgSz w:w="11907" w:h="16839" w:code="9"/>
      <w:pgMar w:top="709" w:right="442" w:bottom="142" w:left="442" w:header="442" w:footer="567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DB6B23" w14:textId="77777777" w:rsidR="00761295" w:rsidRDefault="00761295" w:rsidP="002970E7">
      <w:r>
        <w:separator/>
      </w:r>
    </w:p>
  </w:endnote>
  <w:endnote w:type="continuationSeparator" w:id="0">
    <w:p w14:paraId="5E5F0828" w14:textId="77777777" w:rsidR="00761295" w:rsidRDefault="00761295" w:rsidP="00297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NPP Sans Light">
    <w:panose1 w:val="00000000000000000000"/>
    <w:charset w:val="00"/>
    <w:family w:val="modern"/>
    <w:notTrueType/>
    <w:pitch w:val="variable"/>
    <w:sig w:usb0="A00002AF" w:usb1="4000204A" w:usb2="00000000" w:usb3="00000000" w:csb0="00000097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NPP Sans Condensed">
    <w:panose1 w:val="00000000000000000000"/>
    <w:charset w:val="00"/>
    <w:family w:val="modern"/>
    <w:notTrueType/>
    <w:pitch w:val="variable"/>
    <w:sig w:usb0="A00002AF" w:usb1="5000204A" w:usb2="00000000" w:usb3="00000000" w:csb0="00000097" w:csb1="00000000"/>
  </w:font>
  <w:font w:name="BNPP Sans">
    <w:panose1 w:val="00000000000000000000"/>
    <w:charset w:val="00"/>
    <w:family w:val="modern"/>
    <w:notTrueType/>
    <w:pitch w:val="variable"/>
    <w:sig w:usb0="A00002AF" w:usb1="4000204A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E3E9C1" w14:textId="04DF9A82" w:rsidR="00354AD3" w:rsidRDefault="00354AD3" w:rsidP="005C5877">
    <w:pPr>
      <w:pStyle w:val="Pieddepage"/>
      <w:tabs>
        <w:tab w:val="clear" w:pos="10773"/>
        <w:tab w:val="clear" w:pos="11057"/>
        <w:tab w:val="right" w:pos="10348"/>
        <w:tab w:val="right" w:pos="10632"/>
      </w:tabs>
    </w:pPr>
  </w:p>
  <w:p w14:paraId="3E8B579F" w14:textId="4C4F1487" w:rsidR="00354AD3" w:rsidRDefault="00354AD3" w:rsidP="002B3D98">
    <w:pPr>
      <w:pStyle w:val="Pieddepage"/>
      <w:tabs>
        <w:tab w:val="clear" w:pos="10773"/>
        <w:tab w:val="clear" w:pos="11057"/>
        <w:tab w:val="right" w:pos="10206"/>
        <w:tab w:val="right" w:pos="10632"/>
      </w:tabs>
      <w:rPr>
        <w:b/>
      </w:rPr>
    </w:pPr>
    <w:r>
      <w:tab/>
    </w:r>
    <w:r w:rsidR="002B3D98">
      <w:t xml:space="preserve">  </w:t>
    </w:r>
    <w:r w:rsidR="002B3D98" w:rsidRPr="003634EE">
      <w:tab/>
    </w:r>
    <w:r w:rsidR="002B3D98">
      <w:tab/>
    </w:r>
    <w:r w:rsidR="002B3D98" w:rsidRPr="003634EE">
      <w:t xml:space="preserve"> </w:t>
    </w:r>
    <w:r w:rsidR="002B3D98" w:rsidRPr="003634EE">
      <w:rPr>
        <w:b/>
      </w:rPr>
      <w:fldChar w:fldCharType="begin"/>
    </w:r>
    <w:r w:rsidR="002B3D98" w:rsidRPr="003634EE">
      <w:rPr>
        <w:b/>
      </w:rPr>
      <w:instrText xml:space="preserve"> PAGE </w:instrText>
    </w:r>
    <w:r w:rsidR="002B3D98" w:rsidRPr="003634EE">
      <w:rPr>
        <w:b/>
      </w:rPr>
      <w:fldChar w:fldCharType="separate"/>
    </w:r>
    <w:r w:rsidR="009A7DAB">
      <w:rPr>
        <w:b/>
        <w:noProof/>
      </w:rPr>
      <w:t>3</w:t>
    </w:r>
    <w:r w:rsidR="002B3D98" w:rsidRPr="003634EE">
      <w:rPr>
        <w:b/>
      </w:rPr>
      <w:fldChar w:fldCharType="end"/>
    </w:r>
  </w:p>
  <w:p w14:paraId="02AD45AF" w14:textId="03BCFB15" w:rsidR="00354AD3" w:rsidRDefault="00E96A6D" w:rsidP="003634EE">
    <w:pPr>
      <w:pStyle w:val="Pieddepage"/>
      <w:rPr>
        <w:b/>
      </w:rPr>
    </w:pPr>
    <w:r w:rsidRPr="00E96A6D">
      <w:rPr>
        <w:noProof/>
        <w:lang w:val="fr-FR" w:eastAsia="fr-FR"/>
      </w:rPr>
      <w:drawing>
        <wp:anchor distT="0" distB="0" distL="114300" distR="114300" simplePos="0" relativeHeight="251662848" behindDoc="1" locked="0" layoutInCell="1" allowOverlap="1" wp14:anchorId="23C8F57E" wp14:editId="0A5A9DBA">
          <wp:simplePos x="0" y="0"/>
          <wp:positionH relativeFrom="column">
            <wp:posOffset>6275070</wp:posOffset>
          </wp:positionH>
          <wp:positionV relativeFrom="paragraph">
            <wp:posOffset>43815</wp:posOffset>
          </wp:positionV>
          <wp:extent cx="371475" cy="271145"/>
          <wp:effectExtent l="0" t="0" r="9525" b="0"/>
          <wp:wrapTight wrapText="bothSides">
            <wp:wrapPolygon edited="0">
              <wp:start x="0" y="0"/>
              <wp:lineTo x="0" y="19728"/>
              <wp:lineTo x="21046" y="19728"/>
              <wp:lineTo x="21046" y="0"/>
              <wp:lineTo x="0" y="0"/>
            </wp:wrapPolygon>
          </wp:wrapTight>
          <wp:docPr id="5" name="Image 8" descr="cartouche-IRB-seu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8" descr="cartouche-IRB-seul.jpg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1475" cy="27114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C56F2A9" w14:textId="5DF10E43" w:rsidR="00354AD3" w:rsidRDefault="00354AD3" w:rsidP="003634EE">
    <w:pPr>
      <w:pStyle w:val="Pieddepage"/>
      <w:rPr>
        <w:b/>
      </w:rPr>
    </w:pPr>
    <w:r>
      <w:rPr>
        <w:noProof/>
        <w:lang w:val="fr-FR" w:eastAsia="fr-FR"/>
      </w:rPr>
      <mc:AlternateContent>
        <mc:Choice Requires="wpg">
          <w:drawing>
            <wp:anchor distT="0" distB="0" distL="114300" distR="114300" simplePos="0" relativeHeight="251654656" behindDoc="1" locked="0" layoutInCell="1" allowOverlap="1" wp14:anchorId="531A902B" wp14:editId="05569E4B">
              <wp:simplePos x="0" y="0"/>
              <wp:positionH relativeFrom="page">
                <wp:posOffset>268605</wp:posOffset>
              </wp:positionH>
              <wp:positionV relativeFrom="page">
                <wp:posOffset>9766494</wp:posOffset>
              </wp:positionV>
              <wp:extent cx="7019925" cy="1270"/>
              <wp:effectExtent l="0" t="0" r="28575" b="17780"/>
              <wp:wrapNone/>
              <wp:docPr id="133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9925" cy="1270"/>
                        <a:chOff x="552" y="10091"/>
                        <a:chExt cx="13640" cy="2"/>
                      </a:xfrm>
                    </wpg:grpSpPr>
                    <wps:wsp>
                      <wps:cNvPr id="134" name="Freeform 3"/>
                      <wps:cNvSpPr>
                        <a:spLocks/>
                      </wps:cNvSpPr>
                      <wps:spPr bwMode="auto">
                        <a:xfrm>
                          <a:off x="552" y="10091"/>
                          <a:ext cx="13640" cy="2"/>
                        </a:xfrm>
                        <a:custGeom>
                          <a:avLst/>
                          <a:gdLst>
                            <a:gd name="T0" fmla="+- 0 552 552"/>
                            <a:gd name="T1" fmla="*/ T0 w 13640"/>
                            <a:gd name="T2" fmla="+- 0 14192 552"/>
                            <a:gd name="T3" fmla="*/ T2 w 136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640">
                              <a:moveTo>
                                <a:pt x="0" y="0"/>
                              </a:moveTo>
                              <a:lnTo>
                                <a:pt x="1364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 xmlns:w15="http://schemas.microsoft.com/office/word/2012/wordml">
          <w:pict>
            <v:group w14:anchorId="3B2A0532" id="Group_x0020_2" o:spid="_x0000_s1026" style="position:absolute;margin-left:21.15pt;margin-top:769pt;width:552.75pt;height:.1pt;z-index:-251661824;mso-position-horizontal-relative:page;mso-position-vertical-relative:page" coordorigin="552,10091" coordsize="13640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">
              <v:polyline id="Freeform_x0020_3" o:spid="_x0000_s1027" style="position:absolute;visibility:visible;mso-wrap-style:square;v-text-anchor:top" points="552,10091,14192,10091" coordsize="1364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5Os2wwAA&#10;ANwAAAAPAAAAZHJzL2Rvd25yZXYueG1sRE9Na8JAEL0L/odlBC9BN1apJbqKSLX1VtNSr0N2TILZ&#10;2ZBdk/TfdwsFb/N4n7Pe9qYSLTWutKxgNo1BEGdWl5wr+Po8TF5AOI+ssbJMCn7IwXYzHKwx0bbj&#10;M7Wpz0UIYZeggsL7OpHSZQUZdFNbEwfuahuDPsAml7rBLoSbSj7F8bM0WHJoKLCmfUHZLb0bBW13&#10;33/j4nKK3kz0urQf5XEZpUqNR/1uBcJT7x/if/e7DvPnC/h7JlwgN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75Os2wwAAANwAAAAPAAAAAAAAAAAAAAAAAJcCAABkcnMvZG93&#10;bnJldi54bWxQSwUGAAAAAAQABAD1AAAAhwMAAAAA&#10;" filled="f" strokeweight="1pt">
                <v:path arrowok="t" o:connecttype="custom" o:connectlocs="0,0;13640,0" o:connectangles="0,0"/>
              </v:polyline>
              <w10:wrap anchorx="page" anchory="page"/>
            </v:group>
          </w:pict>
        </mc:Fallback>
      </mc:AlternateContent>
    </w:r>
  </w:p>
  <w:p w14:paraId="3EA81E0E" w14:textId="00EF44EC" w:rsidR="00354AD3" w:rsidRDefault="00FB5F0B" w:rsidP="003634EE">
    <w:pPr>
      <w:pStyle w:val="Pieddepage"/>
      <w:rPr>
        <w:b/>
      </w:rPr>
    </w:pPr>
    <w:r w:rsidRPr="000965E2">
      <w:rPr>
        <w:noProof/>
        <w:lang w:val="fr-FR" w:eastAsia="fr-FR"/>
      </w:rPr>
      <w:drawing>
        <wp:anchor distT="0" distB="0" distL="114300" distR="114300" simplePos="0" relativeHeight="251657728" behindDoc="0" locked="0" layoutInCell="1" allowOverlap="1" wp14:anchorId="79464111" wp14:editId="75A7FCBC">
          <wp:simplePos x="0" y="0"/>
          <wp:positionH relativeFrom="column">
            <wp:posOffset>33474</wp:posOffset>
          </wp:positionH>
          <wp:positionV relativeFrom="paragraph">
            <wp:posOffset>113030</wp:posOffset>
          </wp:positionV>
          <wp:extent cx="1787442" cy="397510"/>
          <wp:effectExtent l="0" t="0" r="0" b="889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9" name="Picture 3" descr="C:\Users\ChristineB\Seenk-D\BNPP\2015-02\PPT_43-07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87442" cy="3975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295D5B4" w14:textId="77777777" w:rsidR="00354AD3" w:rsidRDefault="00354AD3" w:rsidP="003634EE">
    <w:pPr>
      <w:pStyle w:val="Pieddepage"/>
      <w:rPr>
        <w:b/>
      </w:rPr>
    </w:pPr>
  </w:p>
  <w:p w14:paraId="59343354" w14:textId="77777777" w:rsidR="00354AD3" w:rsidRPr="003634EE" w:rsidRDefault="00354AD3" w:rsidP="003634EE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4C9770" w14:textId="697FA5DF" w:rsidR="00354AD3" w:rsidRDefault="00E96A6D" w:rsidP="003634EE">
    <w:pPr>
      <w:pStyle w:val="Pieddepage"/>
    </w:pPr>
    <w:r w:rsidRPr="00E96A6D">
      <w:rPr>
        <w:noProof/>
        <w:lang w:val="fr-FR" w:eastAsia="fr-FR"/>
      </w:rPr>
      <w:drawing>
        <wp:anchor distT="0" distB="0" distL="114300" distR="114300" simplePos="0" relativeHeight="251661824" behindDoc="1" locked="0" layoutInCell="1" allowOverlap="1" wp14:anchorId="378D1549" wp14:editId="399D10BA">
          <wp:simplePos x="0" y="0"/>
          <wp:positionH relativeFrom="column">
            <wp:posOffset>6702425</wp:posOffset>
          </wp:positionH>
          <wp:positionV relativeFrom="paragraph">
            <wp:posOffset>-1235710</wp:posOffset>
          </wp:positionV>
          <wp:extent cx="357505" cy="260985"/>
          <wp:effectExtent l="0" t="0" r="4445" b="5715"/>
          <wp:wrapTight wrapText="bothSides">
            <wp:wrapPolygon edited="0">
              <wp:start x="0" y="0"/>
              <wp:lineTo x="0" y="20496"/>
              <wp:lineTo x="20718" y="20496"/>
              <wp:lineTo x="20718" y="0"/>
              <wp:lineTo x="0" y="0"/>
            </wp:wrapPolygon>
          </wp:wrapTight>
          <wp:docPr id="9" name="Image 8" descr="cartouche-IRB-seu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8" descr="cartouche-IRB-seul.jpg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7505" cy="2609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1347C" w:rsidRPr="009A41E0">
      <w:rPr>
        <w:noProof/>
        <w:lang w:val="fr-FR" w:eastAsia="fr-FR"/>
      </w:rPr>
      <w:drawing>
        <wp:anchor distT="0" distB="0" distL="114300" distR="114300" simplePos="0" relativeHeight="251660800" behindDoc="0" locked="0" layoutInCell="1" allowOverlap="1" wp14:anchorId="4ABE325B" wp14:editId="4349B08F">
          <wp:simplePos x="0" y="0"/>
          <wp:positionH relativeFrom="column">
            <wp:posOffset>263616</wp:posOffset>
          </wp:positionH>
          <wp:positionV relativeFrom="paragraph">
            <wp:posOffset>-638810</wp:posOffset>
          </wp:positionV>
          <wp:extent cx="2912110" cy="647700"/>
          <wp:effectExtent l="0" t="0" r="8890" b="12700"/>
          <wp:wrapNone/>
          <wp:docPr id="3077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7" name="Picture 4" descr="C:\Users\ChristineB\Seenk-D\BNPP\2015-02\PPT_43-06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912110" cy="6477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="00354AD3"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6AF6495C" wp14:editId="71FB850E">
              <wp:simplePos x="0" y="0"/>
              <wp:positionH relativeFrom="column">
                <wp:posOffset>-280670</wp:posOffset>
              </wp:positionH>
              <wp:positionV relativeFrom="paragraph">
                <wp:posOffset>-1104900</wp:posOffset>
              </wp:positionV>
              <wp:extent cx="7560000" cy="1621155"/>
              <wp:effectExtent l="0" t="0" r="9525" b="4445"/>
              <wp:wrapNone/>
              <wp:docPr id="1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560000" cy="1621155"/>
                      </a:xfrm>
                      <a:custGeom>
                        <a:avLst/>
                        <a:gdLst>
                          <a:gd name="T0" fmla="*/ 0 w 14744"/>
                          <a:gd name="T1" fmla="+- 0 11340 8278"/>
                          <a:gd name="T2" fmla="*/ 11340 h 3062"/>
                          <a:gd name="T3" fmla="*/ 14743 w 14744"/>
                          <a:gd name="T4" fmla="+- 0 11340 8278"/>
                          <a:gd name="T5" fmla="*/ 11340 h 3062"/>
                          <a:gd name="T6" fmla="*/ 14743 w 14744"/>
                          <a:gd name="T7" fmla="+- 0 8278 8278"/>
                          <a:gd name="T8" fmla="*/ 8278 h 3062"/>
                          <a:gd name="T9" fmla="*/ 0 w 14744"/>
                          <a:gd name="T10" fmla="+- 0 8278 8278"/>
                          <a:gd name="T11" fmla="*/ 8278 h 3062"/>
                          <a:gd name="T12" fmla="*/ 0 w 14744"/>
                          <a:gd name="T13" fmla="+- 0 11340 8278"/>
                          <a:gd name="T14" fmla="*/ 11340 h 3062"/>
                        </a:gdLst>
                        <a:ahLst/>
                        <a:cxnLst>
                          <a:cxn ang="0">
                            <a:pos x="T0" y="T2"/>
                          </a:cxn>
                          <a:cxn ang="0">
                            <a:pos x="T3" y="T5"/>
                          </a:cxn>
                          <a:cxn ang="0">
                            <a:pos x="T6" y="T8"/>
                          </a:cxn>
                          <a:cxn ang="0">
                            <a:pos x="T9" y="T11"/>
                          </a:cxn>
                          <a:cxn ang="0">
                            <a:pos x="T12" y="T14"/>
                          </a:cxn>
                        </a:cxnLst>
                        <a:rect l="0" t="0" r="r" b="b"/>
                        <a:pathLst>
                          <a:path w="14744" h="3062">
                            <a:moveTo>
                              <a:pt x="0" y="3062"/>
                            </a:moveTo>
                            <a:lnTo>
                              <a:pt x="14743" y="3062"/>
                            </a:lnTo>
                            <a:lnTo>
                              <a:pt x="14743" y="0"/>
                            </a:lnTo>
                            <a:lnTo>
                              <a:pt x="0" y="0"/>
                            </a:lnTo>
                            <a:lnTo>
                              <a:pt x="0" y="3062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 xmlns:w15="http://schemas.microsoft.com/office/word/2012/wordml">
          <w:pict>
            <v:shape w14:anchorId="200FC656" id="Freeform_x0020_113" o:spid="_x0000_s1026" style="position:absolute;margin-left:-22.1pt;margin-top:-86.95pt;width:595.3pt;height:127.65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744,306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" path="m0,3062l14743,3062,14743,,,,,3062xe" stroked="f">
              <v:path arrowok="t" o:connecttype="custom" o:connectlocs="0,6003886;7559487,6003886;7559487,4382731;0,4382731;0,6003886" o:connectangles="0,0,0,0,0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7C07E6" w14:textId="77777777" w:rsidR="00761295" w:rsidRDefault="00761295" w:rsidP="002970E7">
      <w:r>
        <w:separator/>
      </w:r>
    </w:p>
  </w:footnote>
  <w:footnote w:type="continuationSeparator" w:id="0">
    <w:p w14:paraId="7069DF37" w14:textId="77777777" w:rsidR="00761295" w:rsidRDefault="00761295" w:rsidP="002970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192782" w14:textId="77777777" w:rsidR="00354AD3" w:rsidRDefault="00354AD3" w:rsidP="002970E7">
    <w:pPr>
      <w:pStyle w:val="En-tte"/>
    </w:pPr>
    <w:r>
      <w:rPr>
        <w:noProof/>
        <w:lang w:val="fr-FR" w:eastAsia="fr-FR"/>
      </w:rPr>
      <w:drawing>
        <wp:anchor distT="0" distB="0" distL="114300" distR="114300" simplePos="0" relativeHeight="251655680" behindDoc="1" locked="0" layoutInCell="1" allowOverlap="1" wp14:anchorId="546737B5" wp14:editId="7E7DB7D0">
          <wp:simplePos x="0" y="0"/>
          <wp:positionH relativeFrom="column">
            <wp:posOffset>-280670</wp:posOffset>
          </wp:positionH>
          <wp:positionV relativeFrom="paragraph">
            <wp:posOffset>-280669</wp:posOffset>
          </wp:positionV>
          <wp:extent cx="7560221" cy="9438640"/>
          <wp:effectExtent l="0" t="0" r="9525" b="10160"/>
          <wp:wrapNone/>
          <wp:docPr id="4" name="Picture 1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9" name="Picture 1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94383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3D1DD6"/>
    <w:multiLevelType w:val="hybridMultilevel"/>
    <w:tmpl w:val="23E44A10"/>
    <w:lvl w:ilvl="0" w:tplc="B4D62B9A">
      <w:start w:val="1"/>
      <w:numFmt w:val="bullet"/>
      <w:pStyle w:val="Bullets2"/>
      <w:lvlText w:val=""/>
      <w:lvlJc w:val="left"/>
      <w:pPr>
        <w:ind w:left="549" w:hanging="262"/>
      </w:pPr>
      <w:rPr>
        <w:rFonts w:ascii="Symbol" w:hAnsi="Symbol" w:hint="default"/>
        <w:color w:val="auto"/>
        <w:w w:val="100"/>
        <w:sz w:val="20"/>
        <w:szCs w:val="20"/>
        <w:u w:color="808080" w:themeColor="background1" w:themeShade="80"/>
      </w:rPr>
    </w:lvl>
    <w:lvl w:ilvl="1" w:tplc="347C018C">
      <w:start w:val="1"/>
      <w:numFmt w:val="bullet"/>
      <w:lvlText w:val=""/>
      <w:lvlJc w:val="left"/>
      <w:pPr>
        <w:ind w:left="837" w:hanging="284"/>
      </w:pPr>
      <w:rPr>
        <w:rFonts w:ascii="Wingdings" w:eastAsia="Wingdings" w:hAnsi="Wingdings" w:hint="default"/>
        <w:w w:val="99"/>
        <w:sz w:val="20"/>
        <w:szCs w:val="20"/>
      </w:rPr>
    </w:lvl>
    <w:lvl w:ilvl="2" w:tplc="59349E50">
      <w:start w:val="1"/>
      <w:numFmt w:val="bullet"/>
      <w:lvlText w:val="•"/>
      <w:lvlJc w:val="left"/>
      <w:pPr>
        <w:ind w:left="2287" w:hanging="284"/>
      </w:pPr>
      <w:rPr>
        <w:rFonts w:hint="default"/>
      </w:rPr>
    </w:lvl>
    <w:lvl w:ilvl="3" w:tplc="0C2A2918">
      <w:start w:val="1"/>
      <w:numFmt w:val="bullet"/>
      <w:lvlText w:val="•"/>
      <w:lvlJc w:val="left"/>
      <w:pPr>
        <w:ind w:left="3734" w:hanging="284"/>
      </w:pPr>
      <w:rPr>
        <w:rFonts w:hint="default"/>
      </w:rPr>
    </w:lvl>
    <w:lvl w:ilvl="4" w:tplc="D13459A4">
      <w:start w:val="1"/>
      <w:numFmt w:val="bullet"/>
      <w:lvlText w:val="•"/>
      <w:lvlJc w:val="left"/>
      <w:pPr>
        <w:ind w:left="5181" w:hanging="284"/>
      </w:pPr>
      <w:rPr>
        <w:rFonts w:hint="default"/>
      </w:rPr>
    </w:lvl>
    <w:lvl w:ilvl="5" w:tplc="4C8AD3FA">
      <w:start w:val="1"/>
      <w:numFmt w:val="bullet"/>
      <w:lvlText w:val="•"/>
      <w:lvlJc w:val="left"/>
      <w:pPr>
        <w:ind w:left="6628" w:hanging="284"/>
      </w:pPr>
      <w:rPr>
        <w:rFonts w:hint="default"/>
      </w:rPr>
    </w:lvl>
    <w:lvl w:ilvl="6" w:tplc="DB0CFB44">
      <w:start w:val="1"/>
      <w:numFmt w:val="bullet"/>
      <w:lvlText w:val="•"/>
      <w:lvlJc w:val="left"/>
      <w:pPr>
        <w:ind w:left="8075" w:hanging="284"/>
      </w:pPr>
      <w:rPr>
        <w:rFonts w:hint="default"/>
      </w:rPr>
    </w:lvl>
    <w:lvl w:ilvl="7" w:tplc="1F5451F8">
      <w:start w:val="1"/>
      <w:numFmt w:val="bullet"/>
      <w:lvlText w:val="•"/>
      <w:lvlJc w:val="left"/>
      <w:pPr>
        <w:ind w:left="9522" w:hanging="284"/>
      </w:pPr>
      <w:rPr>
        <w:rFonts w:hint="default"/>
      </w:rPr>
    </w:lvl>
    <w:lvl w:ilvl="8" w:tplc="EDCA07AA">
      <w:start w:val="1"/>
      <w:numFmt w:val="bullet"/>
      <w:lvlText w:val="•"/>
      <w:lvlJc w:val="left"/>
      <w:pPr>
        <w:ind w:left="10969" w:hanging="284"/>
      </w:pPr>
      <w:rPr>
        <w:rFonts w:hint="default"/>
      </w:rPr>
    </w:lvl>
  </w:abstractNum>
  <w:abstractNum w:abstractNumId="1">
    <w:nsid w:val="122307CF"/>
    <w:multiLevelType w:val="hybridMultilevel"/>
    <w:tmpl w:val="198EB318"/>
    <w:lvl w:ilvl="0" w:tplc="34C0138A">
      <w:start w:val="1"/>
      <w:numFmt w:val="bullet"/>
      <w:pStyle w:val="Bullets1"/>
      <w:lvlText w:val=""/>
      <w:lvlJc w:val="left"/>
      <w:pPr>
        <w:ind w:left="403" w:hanging="274"/>
      </w:pPr>
      <w:rPr>
        <w:rFonts w:ascii="Wingdings" w:eastAsia="Wingdings" w:hAnsi="Wingdings" w:hint="default"/>
        <w:color w:val="00915A"/>
        <w:w w:val="100"/>
        <w:sz w:val="16"/>
        <w:szCs w:val="16"/>
      </w:rPr>
    </w:lvl>
    <w:lvl w:ilvl="1" w:tplc="C8AADB00">
      <w:start w:val="1"/>
      <w:numFmt w:val="bullet"/>
      <w:lvlText w:val="•"/>
      <w:lvlJc w:val="left"/>
      <w:pPr>
        <w:ind w:left="1746" w:hanging="274"/>
      </w:pPr>
      <w:rPr>
        <w:rFonts w:hint="default"/>
      </w:rPr>
    </w:lvl>
    <w:lvl w:ilvl="2" w:tplc="33CA5438">
      <w:start w:val="1"/>
      <w:numFmt w:val="bullet"/>
      <w:lvlText w:val="•"/>
      <w:lvlJc w:val="left"/>
      <w:pPr>
        <w:ind w:left="3092" w:hanging="274"/>
      </w:pPr>
      <w:rPr>
        <w:rFonts w:hint="default"/>
      </w:rPr>
    </w:lvl>
    <w:lvl w:ilvl="3" w:tplc="6B04D702">
      <w:start w:val="1"/>
      <w:numFmt w:val="bullet"/>
      <w:lvlText w:val="•"/>
      <w:lvlJc w:val="left"/>
      <w:pPr>
        <w:ind w:left="4438" w:hanging="274"/>
      </w:pPr>
      <w:rPr>
        <w:rFonts w:hint="default"/>
      </w:rPr>
    </w:lvl>
    <w:lvl w:ilvl="4" w:tplc="DEDA096E">
      <w:start w:val="1"/>
      <w:numFmt w:val="bullet"/>
      <w:lvlText w:val="•"/>
      <w:lvlJc w:val="left"/>
      <w:pPr>
        <w:ind w:left="5785" w:hanging="274"/>
      </w:pPr>
      <w:rPr>
        <w:rFonts w:hint="default"/>
      </w:rPr>
    </w:lvl>
    <w:lvl w:ilvl="5" w:tplc="25347F20">
      <w:start w:val="1"/>
      <w:numFmt w:val="bullet"/>
      <w:lvlText w:val="•"/>
      <w:lvlJc w:val="left"/>
      <w:pPr>
        <w:ind w:left="7131" w:hanging="274"/>
      </w:pPr>
      <w:rPr>
        <w:rFonts w:hint="default"/>
      </w:rPr>
    </w:lvl>
    <w:lvl w:ilvl="6" w:tplc="51EAF340">
      <w:start w:val="1"/>
      <w:numFmt w:val="bullet"/>
      <w:lvlText w:val="•"/>
      <w:lvlJc w:val="left"/>
      <w:pPr>
        <w:ind w:left="8477" w:hanging="274"/>
      </w:pPr>
      <w:rPr>
        <w:rFonts w:hint="default"/>
      </w:rPr>
    </w:lvl>
    <w:lvl w:ilvl="7" w:tplc="9D52F53E">
      <w:start w:val="1"/>
      <w:numFmt w:val="bullet"/>
      <w:lvlText w:val="•"/>
      <w:lvlJc w:val="left"/>
      <w:pPr>
        <w:ind w:left="9824" w:hanging="274"/>
      </w:pPr>
      <w:rPr>
        <w:rFonts w:hint="default"/>
      </w:rPr>
    </w:lvl>
    <w:lvl w:ilvl="8" w:tplc="F6ACB2DC">
      <w:start w:val="1"/>
      <w:numFmt w:val="bullet"/>
      <w:lvlText w:val="•"/>
      <w:lvlJc w:val="left"/>
      <w:pPr>
        <w:ind w:left="11170" w:hanging="274"/>
      </w:pPr>
      <w:rPr>
        <w:rFonts w:hint="default"/>
      </w:rPr>
    </w:lvl>
  </w:abstractNum>
  <w:abstractNum w:abstractNumId="2">
    <w:nsid w:val="215C7C02"/>
    <w:multiLevelType w:val="hybridMultilevel"/>
    <w:tmpl w:val="4AAC0F1E"/>
    <w:lvl w:ilvl="0" w:tplc="C2966CCE">
      <w:start w:val="1"/>
      <w:numFmt w:val="bullet"/>
      <w:lvlText w:val=""/>
      <w:lvlJc w:val="left"/>
      <w:pPr>
        <w:ind w:left="549" w:hanging="262"/>
      </w:pPr>
      <w:rPr>
        <w:rFonts w:ascii="Wingdings" w:eastAsia="Wingdings" w:hAnsi="Wingdings" w:hint="default"/>
        <w:color w:val="00915A"/>
        <w:w w:val="100"/>
        <w:sz w:val="16"/>
        <w:szCs w:val="16"/>
      </w:rPr>
    </w:lvl>
    <w:lvl w:ilvl="1" w:tplc="347C018C">
      <w:start w:val="1"/>
      <w:numFmt w:val="bullet"/>
      <w:lvlText w:val=""/>
      <w:lvlJc w:val="left"/>
      <w:pPr>
        <w:ind w:left="837" w:hanging="284"/>
      </w:pPr>
      <w:rPr>
        <w:rFonts w:ascii="Wingdings" w:eastAsia="Wingdings" w:hAnsi="Wingdings" w:hint="default"/>
        <w:w w:val="99"/>
        <w:sz w:val="20"/>
        <w:szCs w:val="20"/>
      </w:rPr>
    </w:lvl>
    <w:lvl w:ilvl="2" w:tplc="59349E50">
      <w:start w:val="1"/>
      <w:numFmt w:val="bullet"/>
      <w:lvlText w:val="•"/>
      <w:lvlJc w:val="left"/>
      <w:pPr>
        <w:ind w:left="2287" w:hanging="284"/>
      </w:pPr>
      <w:rPr>
        <w:rFonts w:hint="default"/>
      </w:rPr>
    </w:lvl>
    <w:lvl w:ilvl="3" w:tplc="0C2A2918">
      <w:start w:val="1"/>
      <w:numFmt w:val="bullet"/>
      <w:lvlText w:val="•"/>
      <w:lvlJc w:val="left"/>
      <w:pPr>
        <w:ind w:left="3734" w:hanging="284"/>
      </w:pPr>
      <w:rPr>
        <w:rFonts w:hint="default"/>
      </w:rPr>
    </w:lvl>
    <w:lvl w:ilvl="4" w:tplc="D13459A4">
      <w:start w:val="1"/>
      <w:numFmt w:val="bullet"/>
      <w:lvlText w:val="•"/>
      <w:lvlJc w:val="left"/>
      <w:pPr>
        <w:ind w:left="5181" w:hanging="284"/>
      </w:pPr>
      <w:rPr>
        <w:rFonts w:hint="default"/>
      </w:rPr>
    </w:lvl>
    <w:lvl w:ilvl="5" w:tplc="4C8AD3FA">
      <w:start w:val="1"/>
      <w:numFmt w:val="bullet"/>
      <w:lvlText w:val="•"/>
      <w:lvlJc w:val="left"/>
      <w:pPr>
        <w:ind w:left="6628" w:hanging="284"/>
      </w:pPr>
      <w:rPr>
        <w:rFonts w:hint="default"/>
      </w:rPr>
    </w:lvl>
    <w:lvl w:ilvl="6" w:tplc="DB0CFB44">
      <w:start w:val="1"/>
      <w:numFmt w:val="bullet"/>
      <w:lvlText w:val="•"/>
      <w:lvlJc w:val="left"/>
      <w:pPr>
        <w:ind w:left="8075" w:hanging="284"/>
      </w:pPr>
      <w:rPr>
        <w:rFonts w:hint="default"/>
      </w:rPr>
    </w:lvl>
    <w:lvl w:ilvl="7" w:tplc="1F5451F8">
      <w:start w:val="1"/>
      <w:numFmt w:val="bullet"/>
      <w:lvlText w:val="•"/>
      <w:lvlJc w:val="left"/>
      <w:pPr>
        <w:ind w:left="9522" w:hanging="284"/>
      </w:pPr>
      <w:rPr>
        <w:rFonts w:hint="default"/>
      </w:rPr>
    </w:lvl>
    <w:lvl w:ilvl="8" w:tplc="EDCA07AA">
      <w:start w:val="1"/>
      <w:numFmt w:val="bullet"/>
      <w:lvlText w:val="•"/>
      <w:lvlJc w:val="left"/>
      <w:pPr>
        <w:ind w:left="10969" w:hanging="284"/>
      </w:pPr>
      <w:rPr>
        <w:rFonts w:hint="default"/>
      </w:rPr>
    </w:lvl>
  </w:abstractNum>
  <w:abstractNum w:abstractNumId="3">
    <w:nsid w:val="308C2FD3"/>
    <w:multiLevelType w:val="hybridMultilevel"/>
    <w:tmpl w:val="F0CECBB4"/>
    <w:lvl w:ilvl="0" w:tplc="7884CD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415AFE"/>
    <w:multiLevelType w:val="hybridMultilevel"/>
    <w:tmpl w:val="7DACBADA"/>
    <w:lvl w:ilvl="0" w:tplc="B44EA4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3E4"/>
    <w:rsid w:val="00004BE8"/>
    <w:rsid w:val="00007FB7"/>
    <w:rsid w:val="0001347C"/>
    <w:rsid w:val="00013BD2"/>
    <w:rsid w:val="00014BBD"/>
    <w:rsid w:val="00015250"/>
    <w:rsid w:val="0008381E"/>
    <w:rsid w:val="00084987"/>
    <w:rsid w:val="000965E2"/>
    <w:rsid w:val="000A1DFE"/>
    <w:rsid w:val="000D4365"/>
    <w:rsid w:val="001B729E"/>
    <w:rsid w:val="001C711D"/>
    <w:rsid w:val="00205A6F"/>
    <w:rsid w:val="00217E3B"/>
    <w:rsid w:val="002970E7"/>
    <w:rsid w:val="002B3D98"/>
    <w:rsid w:val="002D5EF5"/>
    <w:rsid w:val="002D692D"/>
    <w:rsid w:val="003315C0"/>
    <w:rsid w:val="00354AD3"/>
    <w:rsid w:val="003634EE"/>
    <w:rsid w:val="00382364"/>
    <w:rsid w:val="003A1BA0"/>
    <w:rsid w:val="004C1F62"/>
    <w:rsid w:val="004F1468"/>
    <w:rsid w:val="004F5FBA"/>
    <w:rsid w:val="005271BF"/>
    <w:rsid w:val="00576F99"/>
    <w:rsid w:val="005A252A"/>
    <w:rsid w:val="005C5877"/>
    <w:rsid w:val="005D7B2C"/>
    <w:rsid w:val="005E67D0"/>
    <w:rsid w:val="005F4E99"/>
    <w:rsid w:val="00644EEB"/>
    <w:rsid w:val="006729DD"/>
    <w:rsid w:val="007338FB"/>
    <w:rsid w:val="007574A0"/>
    <w:rsid w:val="00761295"/>
    <w:rsid w:val="00762FD5"/>
    <w:rsid w:val="00802871"/>
    <w:rsid w:val="00856DE7"/>
    <w:rsid w:val="008A0825"/>
    <w:rsid w:val="008F7F12"/>
    <w:rsid w:val="0092734D"/>
    <w:rsid w:val="00930572"/>
    <w:rsid w:val="009462D9"/>
    <w:rsid w:val="009947BD"/>
    <w:rsid w:val="009A41E0"/>
    <w:rsid w:val="009A7DAB"/>
    <w:rsid w:val="00A14AC6"/>
    <w:rsid w:val="00A73AA3"/>
    <w:rsid w:val="00A822D9"/>
    <w:rsid w:val="00AC33E4"/>
    <w:rsid w:val="00AE0329"/>
    <w:rsid w:val="00B10ADE"/>
    <w:rsid w:val="00B4311A"/>
    <w:rsid w:val="00B85C7D"/>
    <w:rsid w:val="00BC14E5"/>
    <w:rsid w:val="00C13348"/>
    <w:rsid w:val="00C5289F"/>
    <w:rsid w:val="00C53D44"/>
    <w:rsid w:val="00D31A9B"/>
    <w:rsid w:val="00D33FB1"/>
    <w:rsid w:val="00D44A3F"/>
    <w:rsid w:val="00D465DC"/>
    <w:rsid w:val="00D75481"/>
    <w:rsid w:val="00D80F52"/>
    <w:rsid w:val="00E96A6D"/>
    <w:rsid w:val="00EC284D"/>
    <w:rsid w:val="00EC7060"/>
    <w:rsid w:val="00EE5F57"/>
    <w:rsid w:val="00EE6F67"/>
    <w:rsid w:val="00F00288"/>
    <w:rsid w:val="00F42447"/>
    <w:rsid w:val="00F45EB5"/>
    <w:rsid w:val="00FB5F0B"/>
    <w:rsid w:val="00FE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4A978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970E7"/>
    <w:pPr>
      <w:spacing w:before="48"/>
      <w:ind w:left="284" w:right="220"/>
    </w:pPr>
    <w:rPr>
      <w:rFonts w:eastAsia="BNPP Sans Light"/>
      <w:sz w:val="20"/>
      <w:szCs w:val="20"/>
      <w:lang w:val="en-GB"/>
    </w:rPr>
  </w:style>
  <w:style w:type="paragraph" w:styleId="Titre1">
    <w:name w:val="heading 1"/>
    <w:aliases w:val="Heading 1"/>
    <w:basedOn w:val="Normal"/>
    <w:uiPriority w:val="1"/>
    <w:qFormat/>
    <w:rsid w:val="00F00288"/>
    <w:pPr>
      <w:outlineLvl w:val="0"/>
    </w:pPr>
    <w:rPr>
      <w:rFonts w:ascii="BNPP Sans Condensed" w:hAnsi="BNPP Sans Condensed"/>
      <w:caps/>
      <w:color w:val="00915A" w:themeColor="accent1"/>
      <w:sz w:val="44"/>
      <w:szCs w:val="32"/>
    </w:rPr>
  </w:style>
  <w:style w:type="paragraph" w:styleId="Titre2">
    <w:name w:val="heading 2"/>
    <w:aliases w:val="Sub Heading"/>
    <w:basedOn w:val="Normal"/>
    <w:uiPriority w:val="1"/>
    <w:qFormat/>
    <w:rsid w:val="00F00288"/>
    <w:pPr>
      <w:tabs>
        <w:tab w:val="left" w:pos="1134"/>
      </w:tabs>
      <w:outlineLvl w:val="1"/>
    </w:pPr>
    <w:rPr>
      <w:rFonts w:ascii="BNPP Sans" w:eastAsia="BNPP Sans" w:hAnsi="BNPP Sans"/>
      <w:b/>
      <w:bCs/>
      <w:caps/>
      <w:sz w:val="28"/>
      <w:szCs w:val="28"/>
    </w:rPr>
  </w:style>
  <w:style w:type="paragraph" w:styleId="Titre3">
    <w:name w:val="heading 3"/>
    <w:aliases w:val="Sub Sub Heading"/>
    <w:basedOn w:val="Normal"/>
    <w:next w:val="Normal"/>
    <w:link w:val="Titre3Car"/>
    <w:uiPriority w:val="9"/>
    <w:unhideWhenUsed/>
    <w:qFormat/>
    <w:rsid w:val="00F00288"/>
    <w:pPr>
      <w:outlineLvl w:val="2"/>
    </w:pPr>
    <w:rPr>
      <w:rFonts w:asciiTheme="majorHAnsi" w:hAnsiTheme="majorHAnsi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A14AC6"/>
  </w:style>
  <w:style w:type="paragraph" w:styleId="Textedebulles">
    <w:name w:val="Balloon Text"/>
    <w:basedOn w:val="Normal"/>
    <w:link w:val="TextedebullesCar"/>
    <w:uiPriority w:val="99"/>
    <w:semiHidden/>
    <w:unhideWhenUsed/>
    <w:rsid w:val="00BC14E5"/>
    <w:pPr>
      <w:spacing w:before="0"/>
    </w:pPr>
    <w:rPr>
      <w:rFonts w:ascii="Tahoma" w:hAnsi="Tahoma" w:cs="Tahoma"/>
      <w:sz w:val="16"/>
      <w:szCs w:val="16"/>
    </w:rPr>
  </w:style>
  <w:style w:type="paragraph" w:customStyle="1" w:styleId="BulletsTitle">
    <w:name w:val="Bullets Title"/>
    <w:basedOn w:val="Normal"/>
    <w:uiPriority w:val="1"/>
    <w:qFormat/>
    <w:rsid w:val="003A1BA0"/>
    <w:rPr>
      <w:rFonts w:asciiTheme="majorHAnsi" w:hAnsiTheme="majorHAnsi"/>
      <w:noProof/>
      <w:color w:val="00915A" w:themeColor="accent1"/>
      <w:sz w:val="22"/>
      <w:u w:val="single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2D5EF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D5EF5"/>
  </w:style>
  <w:style w:type="paragraph" w:styleId="Pieddepage">
    <w:name w:val="footer"/>
    <w:basedOn w:val="Normal"/>
    <w:link w:val="PieddepageCar"/>
    <w:uiPriority w:val="99"/>
    <w:unhideWhenUsed/>
    <w:rsid w:val="005C5877"/>
    <w:pPr>
      <w:tabs>
        <w:tab w:val="left" w:pos="284"/>
        <w:tab w:val="left" w:pos="4253"/>
        <w:tab w:val="right" w:pos="10773"/>
        <w:tab w:val="right" w:pos="11057"/>
      </w:tabs>
    </w:pPr>
    <w:rPr>
      <w:sz w:val="16"/>
      <w:szCs w:val="16"/>
    </w:rPr>
  </w:style>
  <w:style w:type="character" w:customStyle="1" w:styleId="PieddepageCar">
    <w:name w:val="Pied de page Car"/>
    <w:basedOn w:val="Policepardfaut"/>
    <w:link w:val="Pieddepage"/>
    <w:uiPriority w:val="99"/>
    <w:rsid w:val="005C5877"/>
    <w:rPr>
      <w:rFonts w:eastAsia="BNPP Sans Light"/>
      <w:sz w:val="16"/>
      <w:szCs w:val="16"/>
      <w:lang w:val="en-GB"/>
    </w:rPr>
  </w:style>
  <w:style w:type="paragraph" w:styleId="Titre">
    <w:name w:val="Title"/>
    <w:basedOn w:val="Normal"/>
    <w:next w:val="Normal"/>
    <w:link w:val="TitreCar"/>
    <w:uiPriority w:val="10"/>
    <w:qFormat/>
    <w:rsid w:val="00004BE8"/>
    <w:pPr>
      <w:pageBreakBefore/>
      <w:spacing w:before="17" w:line="663" w:lineRule="exact"/>
      <w:ind w:left="0" w:right="57"/>
    </w:pPr>
    <w:rPr>
      <w:rFonts w:ascii="BNPP Sans Condensed" w:hAnsi="BNPP Sans Condensed"/>
      <w:caps/>
      <w:color w:val="00915A"/>
      <w:spacing w:val="-3"/>
      <w:sz w:val="64"/>
    </w:rPr>
  </w:style>
  <w:style w:type="character" w:customStyle="1" w:styleId="TitreCar">
    <w:name w:val="Titre Car"/>
    <w:basedOn w:val="Policepardfaut"/>
    <w:link w:val="Titre"/>
    <w:uiPriority w:val="10"/>
    <w:rsid w:val="00004BE8"/>
    <w:rPr>
      <w:rFonts w:ascii="BNPP Sans Condensed" w:eastAsia="BNPP Sans Light" w:hAnsi="BNPP Sans Condensed"/>
      <w:caps/>
      <w:color w:val="00915A"/>
      <w:spacing w:val="-3"/>
      <w:sz w:val="64"/>
      <w:szCs w:val="20"/>
      <w:lang w:val="en-GB"/>
    </w:rPr>
  </w:style>
  <w:style w:type="paragraph" w:customStyle="1" w:styleId="Bullets1">
    <w:name w:val="Bullets 1"/>
    <w:basedOn w:val="Normal"/>
    <w:uiPriority w:val="1"/>
    <w:qFormat/>
    <w:rsid w:val="00B4311A"/>
    <w:pPr>
      <w:numPr>
        <w:numId w:val="1"/>
      </w:numPr>
      <w:ind w:left="567" w:hanging="283"/>
    </w:pPr>
  </w:style>
  <w:style w:type="paragraph" w:customStyle="1" w:styleId="Bullets2">
    <w:name w:val="Bullets 2"/>
    <w:basedOn w:val="Normal"/>
    <w:uiPriority w:val="1"/>
    <w:qFormat/>
    <w:rsid w:val="00B4311A"/>
    <w:pPr>
      <w:numPr>
        <w:numId w:val="3"/>
      </w:numPr>
      <w:ind w:left="851"/>
    </w:pPr>
    <w:rPr>
      <w:sz w:val="18"/>
      <w:szCs w:val="18"/>
    </w:rPr>
  </w:style>
  <w:style w:type="character" w:customStyle="1" w:styleId="Titre3Car">
    <w:name w:val="Titre 3 Car"/>
    <w:aliases w:val="Sub Sub Heading Car"/>
    <w:basedOn w:val="Policepardfaut"/>
    <w:link w:val="Titre3"/>
    <w:uiPriority w:val="9"/>
    <w:rsid w:val="00F00288"/>
    <w:rPr>
      <w:rFonts w:asciiTheme="majorHAnsi" w:eastAsia="BNPP Sans Light" w:hAnsiTheme="majorHAnsi"/>
      <w:sz w:val="24"/>
      <w:szCs w:val="24"/>
      <w:lang w:val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14E5"/>
    <w:rPr>
      <w:rFonts w:ascii="Tahoma" w:eastAsia="BNPP Sans Light" w:hAnsi="Tahoma" w:cs="Tahoma"/>
      <w:sz w:val="16"/>
      <w:szCs w:val="16"/>
      <w:lang w:val="en-GB"/>
    </w:rPr>
  </w:style>
  <w:style w:type="table" w:styleId="Grilledutableau">
    <w:name w:val="Table Grid"/>
    <w:basedOn w:val="TableauNormal"/>
    <w:uiPriority w:val="59"/>
    <w:rsid w:val="00A14A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isclaimer">
    <w:name w:val="Disclaimer"/>
    <w:basedOn w:val="Normal"/>
    <w:uiPriority w:val="1"/>
    <w:rsid w:val="0008381E"/>
    <w:pPr>
      <w:pBdr>
        <w:top w:val="single" w:sz="4" w:space="10" w:color="939598" w:themeColor="text2"/>
      </w:pBdr>
      <w:ind w:right="243" w:hanging="1"/>
      <w:jc w:val="both"/>
    </w:pPr>
    <w:rPr>
      <w:sz w:val="18"/>
    </w:rPr>
  </w:style>
  <w:style w:type="paragraph" w:customStyle="1" w:styleId="TitleDoc">
    <w:name w:val="Title Doc"/>
    <w:basedOn w:val="Normal"/>
    <w:uiPriority w:val="1"/>
    <w:qFormat/>
    <w:rsid w:val="000965E2"/>
    <w:pPr>
      <w:tabs>
        <w:tab w:val="left" w:pos="11907"/>
      </w:tabs>
      <w:spacing w:before="300" w:line="756" w:lineRule="exact"/>
      <w:ind w:left="426" w:right="-45"/>
    </w:pPr>
    <w:rPr>
      <w:rFonts w:ascii="BNPP Sans Condensed" w:hAnsi="BNPP Sans Condensed"/>
      <w:caps/>
      <w:sz w:val="74"/>
    </w:rPr>
  </w:style>
  <w:style w:type="paragraph" w:customStyle="1" w:styleId="SubtitleDoc">
    <w:name w:val="Subtitle Doc"/>
    <w:basedOn w:val="Normal"/>
    <w:uiPriority w:val="1"/>
    <w:qFormat/>
    <w:rsid w:val="000965E2"/>
    <w:pPr>
      <w:spacing w:before="99"/>
      <w:ind w:left="426" w:right="-46"/>
    </w:pPr>
    <w:rPr>
      <w:rFonts w:ascii="BNPP Sans Condensed" w:hAnsi="BNPP Sans Condensed"/>
      <w:caps/>
      <w:sz w:val="52"/>
    </w:rPr>
  </w:style>
  <w:style w:type="paragraph" w:customStyle="1" w:styleId="Confidential">
    <w:name w:val="Confidential"/>
    <w:basedOn w:val="Normal"/>
    <w:uiPriority w:val="1"/>
    <w:qFormat/>
    <w:rsid w:val="000965E2"/>
    <w:pPr>
      <w:spacing w:before="97"/>
      <w:ind w:left="426" w:right="-46"/>
    </w:pPr>
    <w:rPr>
      <w:rFonts w:ascii="BNPP Sans Condensed"/>
      <w:color w:val="00915A"/>
      <w:sz w:val="38"/>
    </w:rPr>
  </w:style>
  <w:style w:type="paragraph" w:customStyle="1" w:styleId="TABHeadingGreen">
    <w:name w:val="TAB Heading Green"/>
    <w:basedOn w:val="Corpsdetexte"/>
    <w:uiPriority w:val="1"/>
    <w:qFormat/>
    <w:rsid w:val="00EE6F67"/>
    <w:pPr>
      <w:ind w:left="181"/>
    </w:pPr>
    <w:rPr>
      <w:rFonts w:asciiTheme="majorHAnsi" w:hAnsiTheme="majorHAnsi"/>
      <w:color w:val="00915A"/>
    </w:rPr>
  </w:style>
  <w:style w:type="paragraph" w:customStyle="1" w:styleId="TABHighlightedText">
    <w:name w:val="TAB Highlighted Text"/>
    <w:basedOn w:val="TABHeadingGreen"/>
    <w:uiPriority w:val="1"/>
    <w:qFormat/>
    <w:rsid w:val="00EE6F67"/>
    <w:rPr>
      <w:caps/>
      <w:color w:val="000000" w:themeColor="text1"/>
    </w:rPr>
  </w:style>
  <w:style w:type="paragraph" w:customStyle="1" w:styleId="TABText">
    <w:name w:val="TAB Text"/>
    <w:basedOn w:val="Corpsdetexte"/>
    <w:uiPriority w:val="1"/>
    <w:qFormat/>
    <w:rsid w:val="00EE6F67"/>
    <w:pPr>
      <w:ind w:left="181"/>
    </w:pPr>
  </w:style>
  <w:style w:type="paragraph" w:customStyle="1" w:styleId="PageSubtitle">
    <w:name w:val="Page Subtitle"/>
    <w:basedOn w:val="Normal"/>
    <w:uiPriority w:val="1"/>
    <w:qFormat/>
    <w:rsid w:val="003A1BA0"/>
    <w:rPr>
      <w:rFonts w:asciiTheme="majorHAnsi" w:hAnsiTheme="majorHAnsi"/>
      <w:color w:val="00915A" w:themeColor="accent1"/>
      <w:sz w:val="32"/>
      <w:szCs w:val="32"/>
    </w:rPr>
  </w:style>
  <w:style w:type="paragraph" w:customStyle="1" w:styleId="TABItalicText">
    <w:name w:val="TAB Italic Text"/>
    <w:basedOn w:val="TABText"/>
    <w:uiPriority w:val="1"/>
    <w:qFormat/>
    <w:rsid w:val="009947BD"/>
    <w:rPr>
      <w:i/>
    </w:rPr>
  </w:style>
  <w:style w:type="paragraph" w:customStyle="1" w:styleId="TAB2Heading">
    <w:name w:val="TAB 2 Heading"/>
    <w:basedOn w:val="Normal"/>
    <w:uiPriority w:val="1"/>
    <w:qFormat/>
    <w:rsid w:val="00C5289F"/>
    <w:pPr>
      <w:ind w:left="0"/>
    </w:pPr>
    <w:rPr>
      <w:b/>
      <w:bCs/>
      <w:noProof/>
      <w:color w:val="FFFFFF" w:themeColor="background1"/>
      <w:sz w:val="16"/>
      <w:szCs w:val="16"/>
      <w:lang w:val="fr-FR" w:eastAsia="fr-FR"/>
    </w:rPr>
  </w:style>
  <w:style w:type="paragraph" w:customStyle="1" w:styleId="TAB2Text">
    <w:name w:val="TAB 2 Text"/>
    <w:basedOn w:val="Normal"/>
    <w:uiPriority w:val="1"/>
    <w:qFormat/>
    <w:rsid w:val="00C5289F"/>
    <w:pPr>
      <w:ind w:left="0"/>
    </w:pPr>
    <w:rPr>
      <w:noProof/>
      <w:sz w:val="16"/>
      <w:szCs w:val="16"/>
      <w:lang w:val="fr-FR" w:eastAsia="fr-FR"/>
    </w:rPr>
  </w:style>
  <w:style w:type="table" w:styleId="Listeclaire-Accent1">
    <w:name w:val="Light List Accent 1"/>
    <w:basedOn w:val="TableauNormal"/>
    <w:uiPriority w:val="61"/>
    <w:rsid w:val="008A0825"/>
    <w:tblPr>
      <w:tblStyleRowBandSize w:val="1"/>
      <w:tblStyleColBandSize w:val="1"/>
      <w:tblBorders>
        <w:top w:val="single" w:sz="8" w:space="0" w:color="00915A" w:themeColor="accent1"/>
        <w:left w:val="single" w:sz="8" w:space="0" w:color="00915A" w:themeColor="accent1"/>
        <w:bottom w:val="single" w:sz="8" w:space="0" w:color="00915A" w:themeColor="accent1"/>
        <w:right w:val="single" w:sz="8" w:space="0" w:color="00915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915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  <w:tblStylePr w:type="band1Horz">
      <w:tblPr/>
      <w:tcPr>
        <w:tcBorders>
          <w:top w:val="single" w:sz="8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</w:style>
  <w:style w:type="paragraph" w:customStyle="1" w:styleId="TABGraphicHeading">
    <w:name w:val="TAB Graphic Heading"/>
    <w:basedOn w:val="Normal"/>
    <w:uiPriority w:val="1"/>
    <w:qFormat/>
    <w:rsid w:val="00D465DC"/>
    <w:pPr>
      <w:ind w:left="57"/>
    </w:pPr>
    <w:rPr>
      <w:rFonts w:asciiTheme="majorHAnsi" w:hAnsiTheme="majorHAnsi"/>
      <w:color w:val="00915A" w:themeColor="accent1"/>
    </w:rPr>
  </w:style>
  <w:style w:type="paragraph" w:customStyle="1" w:styleId="ContactTitre">
    <w:name w:val="Contact Titre"/>
    <w:basedOn w:val="Normal"/>
    <w:uiPriority w:val="1"/>
    <w:qFormat/>
    <w:rsid w:val="00EE5F57"/>
    <w:rPr>
      <w:rFonts w:ascii="BNPP Sans Condensed" w:hAnsi="BNPP Sans Condensed"/>
      <w:color w:val="FFFFFF" w:themeColor="background1"/>
      <w:spacing w:val="-3"/>
      <w:sz w:val="32"/>
      <w:szCs w:val="32"/>
    </w:rPr>
  </w:style>
  <w:style w:type="paragraph" w:customStyle="1" w:styleId="ContactBusiness">
    <w:name w:val="Contact Business"/>
    <w:basedOn w:val="Normal"/>
    <w:uiPriority w:val="1"/>
    <w:qFormat/>
    <w:rsid w:val="00EE5F57"/>
    <w:pPr>
      <w:spacing w:before="120"/>
      <w:ind w:right="221"/>
    </w:pPr>
    <w:rPr>
      <w:color w:val="FFFFFF" w:themeColor="background1"/>
      <w:sz w:val="18"/>
      <w:szCs w:val="18"/>
    </w:rPr>
  </w:style>
  <w:style w:type="paragraph" w:customStyle="1" w:styleId="ContactAdresse">
    <w:name w:val="Contact Adresse"/>
    <w:basedOn w:val="Normal"/>
    <w:uiPriority w:val="1"/>
    <w:qFormat/>
    <w:rsid w:val="00856DE7"/>
    <w:pPr>
      <w:spacing w:before="0"/>
    </w:pPr>
    <w:rPr>
      <w:color w:val="FFFFFF" w:themeColor="background1"/>
      <w:sz w:val="18"/>
      <w:szCs w:val="18"/>
    </w:rPr>
  </w:style>
  <w:style w:type="paragraph" w:customStyle="1" w:styleId="TAB3Heading">
    <w:name w:val="TAB 3 Heading"/>
    <w:basedOn w:val="TAB2Heading"/>
    <w:uiPriority w:val="1"/>
    <w:qFormat/>
    <w:rsid w:val="001C711D"/>
    <w:rPr>
      <w:rFonts w:asciiTheme="majorHAnsi" w:hAnsiTheme="majorHAnsi"/>
      <w:b w:val="0"/>
      <w:sz w:val="22"/>
      <w:szCs w:val="22"/>
    </w:rPr>
  </w:style>
  <w:style w:type="paragraph" w:customStyle="1" w:styleId="TAB3Text">
    <w:name w:val="TAB 3 Text"/>
    <w:basedOn w:val="Normal"/>
    <w:uiPriority w:val="1"/>
    <w:qFormat/>
    <w:rsid w:val="001C711D"/>
    <w:pPr>
      <w:ind w:left="0"/>
    </w:pPr>
    <w:rPr>
      <w:rFonts w:asciiTheme="majorHAnsi" w:hAnsiTheme="majorHAnsi"/>
    </w:rPr>
  </w:style>
  <w:style w:type="paragraph" w:styleId="NormalWeb">
    <w:name w:val="Normal (Web)"/>
    <w:basedOn w:val="Normal"/>
    <w:uiPriority w:val="99"/>
    <w:semiHidden/>
    <w:unhideWhenUsed/>
    <w:rsid w:val="0092734D"/>
    <w:pPr>
      <w:widowControl/>
      <w:spacing w:before="100" w:beforeAutospacing="1" w:after="100" w:afterAutospacing="1"/>
      <w:ind w:left="0" w:right="0"/>
    </w:pPr>
    <w:rPr>
      <w:rFonts w:ascii="Times" w:eastAsiaTheme="minorHAnsi" w:hAnsi="Times" w:cs="Times New Roman"/>
      <w:lang w:val="fr-FR" w:eastAsia="fr-FR"/>
    </w:rPr>
  </w:style>
  <w:style w:type="paragraph" w:styleId="Paragraphedeliste">
    <w:name w:val="List Paragraph"/>
    <w:basedOn w:val="Normal"/>
    <w:uiPriority w:val="34"/>
    <w:qFormat/>
    <w:rsid w:val="00217E3B"/>
    <w:pPr>
      <w:widowControl/>
      <w:spacing w:before="0" w:after="200" w:line="276" w:lineRule="auto"/>
      <w:ind w:left="720" w:right="0"/>
      <w:contextualSpacing/>
    </w:pPr>
    <w:rPr>
      <w:rFonts w:eastAsiaTheme="minorHAnsi"/>
      <w:sz w:val="22"/>
      <w:szCs w:val="22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970E7"/>
    <w:pPr>
      <w:spacing w:before="48"/>
      <w:ind w:left="284" w:right="220"/>
    </w:pPr>
    <w:rPr>
      <w:rFonts w:eastAsia="BNPP Sans Light"/>
      <w:sz w:val="20"/>
      <w:szCs w:val="20"/>
      <w:lang w:val="en-GB"/>
    </w:rPr>
  </w:style>
  <w:style w:type="paragraph" w:styleId="Titre1">
    <w:name w:val="heading 1"/>
    <w:aliases w:val="Heading 1"/>
    <w:basedOn w:val="Normal"/>
    <w:uiPriority w:val="1"/>
    <w:qFormat/>
    <w:rsid w:val="00F00288"/>
    <w:pPr>
      <w:outlineLvl w:val="0"/>
    </w:pPr>
    <w:rPr>
      <w:rFonts w:ascii="BNPP Sans Condensed" w:hAnsi="BNPP Sans Condensed"/>
      <w:caps/>
      <w:color w:val="00915A" w:themeColor="accent1"/>
      <w:sz w:val="44"/>
      <w:szCs w:val="32"/>
    </w:rPr>
  </w:style>
  <w:style w:type="paragraph" w:styleId="Titre2">
    <w:name w:val="heading 2"/>
    <w:aliases w:val="Sub Heading"/>
    <w:basedOn w:val="Normal"/>
    <w:uiPriority w:val="1"/>
    <w:qFormat/>
    <w:rsid w:val="00F00288"/>
    <w:pPr>
      <w:tabs>
        <w:tab w:val="left" w:pos="1134"/>
      </w:tabs>
      <w:outlineLvl w:val="1"/>
    </w:pPr>
    <w:rPr>
      <w:rFonts w:ascii="BNPP Sans" w:eastAsia="BNPP Sans" w:hAnsi="BNPP Sans"/>
      <w:b/>
      <w:bCs/>
      <w:caps/>
      <w:sz w:val="28"/>
      <w:szCs w:val="28"/>
    </w:rPr>
  </w:style>
  <w:style w:type="paragraph" w:styleId="Titre3">
    <w:name w:val="heading 3"/>
    <w:aliases w:val="Sub Sub Heading"/>
    <w:basedOn w:val="Normal"/>
    <w:next w:val="Normal"/>
    <w:link w:val="Titre3Car"/>
    <w:uiPriority w:val="9"/>
    <w:unhideWhenUsed/>
    <w:qFormat/>
    <w:rsid w:val="00F00288"/>
    <w:pPr>
      <w:outlineLvl w:val="2"/>
    </w:pPr>
    <w:rPr>
      <w:rFonts w:asciiTheme="majorHAnsi" w:hAnsiTheme="majorHAnsi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A14AC6"/>
  </w:style>
  <w:style w:type="paragraph" w:styleId="Textedebulles">
    <w:name w:val="Balloon Text"/>
    <w:basedOn w:val="Normal"/>
    <w:link w:val="TextedebullesCar"/>
    <w:uiPriority w:val="99"/>
    <w:semiHidden/>
    <w:unhideWhenUsed/>
    <w:rsid w:val="00BC14E5"/>
    <w:pPr>
      <w:spacing w:before="0"/>
    </w:pPr>
    <w:rPr>
      <w:rFonts w:ascii="Tahoma" w:hAnsi="Tahoma" w:cs="Tahoma"/>
      <w:sz w:val="16"/>
      <w:szCs w:val="16"/>
    </w:rPr>
  </w:style>
  <w:style w:type="paragraph" w:customStyle="1" w:styleId="BulletsTitle">
    <w:name w:val="Bullets Title"/>
    <w:basedOn w:val="Normal"/>
    <w:uiPriority w:val="1"/>
    <w:qFormat/>
    <w:rsid w:val="003A1BA0"/>
    <w:rPr>
      <w:rFonts w:asciiTheme="majorHAnsi" w:hAnsiTheme="majorHAnsi"/>
      <w:noProof/>
      <w:color w:val="00915A" w:themeColor="accent1"/>
      <w:sz w:val="22"/>
      <w:u w:val="single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2D5EF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D5EF5"/>
  </w:style>
  <w:style w:type="paragraph" w:styleId="Pieddepage">
    <w:name w:val="footer"/>
    <w:basedOn w:val="Normal"/>
    <w:link w:val="PieddepageCar"/>
    <w:uiPriority w:val="99"/>
    <w:unhideWhenUsed/>
    <w:rsid w:val="005C5877"/>
    <w:pPr>
      <w:tabs>
        <w:tab w:val="left" w:pos="284"/>
        <w:tab w:val="left" w:pos="4253"/>
        <w:tab w:val="right" w:pos="10773"/>
        <w:tab w:val="right" w:pos="11057"/>
      </w:tabs>
    </w:pPr>
    <w:rPr>
      <w:sz w:val="16"/>
      <w:szCs w:val="16"/>
    </w:rPr>
  </w:style>
  <w:style w:type="character" w:customStyle="1" w:styleId="PieddepageCar">
    <w:name w:val="Pied de page Car"/>
    <w:basedOn w:val="Policepardfaut"/>
    <w:link w:val="Pieddepage"/>
    <w:uiPriority w:val="99"/>
    <w:rsid w:val="005C5877"/>
    <w:rPr>
      <w:rFonts w:eastAsia="BNPP Sans Light"/>
      <w:sz w:val="16"/>
      <w:szCs w:val="16"/>
      <w:lang w:val="en-GB"/>
    </w:rPr>
  </w:style>
  <w:style w:type="paragraph" w:styleId="Titre">
    <w:name w:val="Title"/>
    <w:basedOn w:val="Normal"/>
    <w:next w:val="Normal"/>
    <w:link w:val="TitreCar"/>
    <w:uiPriority w:val="10"/>
    <w:qFormat/>
    <w:rsid w:val="00004BE8"/>
    <w:pPr>
      <w:pageBreakBefore/>
      <w:spacing w:before="17" w:line="663" w:lineRule="exact"/>
      <w:ind w:left="0" w:right="57"/>
    </w:pPr>
    <w:rPr>
      <w:rFonts w:ascii="BNPP Sans Condensed" w:hAnsi="BNPP Sans Condensed"/>
      <w:caps/>
      <w:color w:val="00915A"/>
      <w:spacing w:val="-3"/>
      <w:sz w:val="64"/>
    </w:rPr>
  </w:style>
  <w:style w:type="character" w:customStyle="1" w:styleId="TitreCar">
    <w:name w:val="Titre Car"/>
    <w:basedOn w:val="Policepardfaut"/>
    <w:link w:val="Titre"/>
    <w:uiPriority w:val="10"/>
    <w:rsid w:val="00004BE8"/>
    <w:rPr>
      <w:rFonts w:ascii="BNPP Sans Condensed" w:eastAsia="BNPP Sans Light" w:hAnsi="BNPP Sans Condensed"/>
      <w:caps/>
      <w:color w:val="00915A"/>
      <w:spacing w:val="-3"/>
      <w:sz w:val="64"/>
      <w:szCs w:val="20"/>
      <w:lang w:val="en-GB"/>
    </w:rPr>
  </w:style>
  <w:style w:type="paragraph" w:customStyle="1" w:styleId="Bullets1">
    <w:name w:val="Bullets 1"/>
    <w:basedOn w:val="Normal"/>
    <w:uiPriority w:val="1"/>
    <w:qFormat/>
    <w:rsid w:val="00B4311A"/>
    <w:pPr>
      <w:numPr>
        <w:numId w:val="1"/>
      </w:numPr>
      <w:ind w:left="567" w:hanging="283"/>
    </w:pPr>
  </w:style>
  <w:style w:type="paragraph" w:customStyle="1" w:styleId="Bullets2">
    <w:name w:val="Bullets 2"/>
    <w:basedOn w:val="Normal"/>
    <w:uiPriority w:val="1"/>
    <w:qFormat/>
    <w:rsid w:val="00B4311A"/>
    <w:pPr>
      <w:numPr>
        <w:numId w:val="3"/>
      </w:numPr>
      <w:ind w:left="851"/>
    </w:pPr>
    <w:rPr>
      <w:sz w:val="18"/>
      <w:szCs w:val="18"/>
    </w:rPr>
  </w:style>
  <w:style w:type="character" w:customStyle="1" w:styleId="Titre3Car">
    <w:name w:val="Titre 3 Car"/>
    <w:aliases w:val="Sub Sub Heading Car"/>
    <w:basedOn w:val="Policepardfaut"/>
    <w:link w:val="Titre3"/>
    <w:uiPriority w:val="9"/>
    <w:rsid w:val="00F00288"/>
    <w:rPr>
      <w:rFonts w:asciiTheme="majorHAnsi" w:eastAsia="BNPP Sans Light" w:hAnsiTheme="majorHAnsi"/>
      <w:sz w:val="24"/>
      <w:szCs w:val="24"/>
      <w:lang w:val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14E5"/>
    <w:rPr>
      <w:rFonts w:ascii="Tahoma" w:eastAsia="BNPP Sans Light" w:hAnsi="Tahoma" w:cs="Tahoma"/>
      <w:sz w:val="16"/>
      <w:szCs w:val="16"/>
      <w:lang w:val="en-GB"/>
    </w:rPr>
  </w:style>
  <w:style w:type="table" w:styleId="Grilledutableau">
    <w:name w:val="Table Grid"/>
    <w:basedOn w:val="TableauNormal"/>
    <w:uiPriority w:val="59"/>
    <w:rsid w:val="00A14A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isclaimer">
    <w:name w:val="Disclaimer"/>
    <w:basedOn w:val="Normal"/>
    <w:uiPriority w:val="1"/>
    <w:rsid w:val="0008381E"/>
    <w:pPr>
      <w:pBdr>
        <w:top w:val="single" w:sz="4" w:space="10" w:color="939598" w:themeColor="text2"/>
      </w:pBdr>
      <w:ind w:right="243" w:hanging="1"/>
      <w:jc w:val="both"/>
    </w:pPr>
    <w:rPr>
      <w:sz w:val="18"/>
    </w:rPr>
  </w:style>
  <w:style w:type="paragraph" w:customStyle="1" w:styleId="TitleDoc">
    <w:name w:val="Title Doc"/>
    <w:basedOn w:val="Normal"/>
    <w:uiPriority w:val="1"/>
    <w:qFormat/>
    <w:rsid w:val="000965E2"/>
    <w:pPr>
      <w:tabs>
        <w:tab w:val="left" w:pos="11907"/>
      </w:tabs>
      <w:spacing w:before="300" w:line="756" w:lineRule="exact"/>
      <w:ind w:left="426" w:right="-45"/>
    </w:pPr>
    <w:rPr>
      <w:rFonts w:ascii="BNPP Sans Condensed" w:hAnsi="BNPP Sans Condensed"/>
      <w:caps/>
      <w:sz w:val="74"/>
    </w:rPr>
  </w:style>
  <w:style w:type="paragraph" w:customStyle="1" w:styleId="SubtitleDoc">
    <w:name w:val="Subtitle Doc"/>
    <w:basedOn w:val="Normal"/>
    <w:uiPriority w:val="1"/>
    <w:qFormat/>
    <w:rsid w:val="000965E2"/>
    <w:pPr>
      <w:spacing w:before="99"/>
      <w:ind w:left="426" w:right="-46"/>
    </w:pPr>
    <w:rPr>
      <w:rFonts w:ascii="BNPP Sans Condensed" w:hAnsi="BNPP Sans Condensed"/>
      <w:caps/>
      <w:sz w:val="52"/>
    </w:rPr>
  </w:style>
  <w:style w:type="paragraph" w:customStyle="1" w:styleId="Confidential">
    <w:name w:val="Confidential"/>
    <w:basedOn w:val="Normal"/>
    <w:uiPriority w:val="1"/>
    <w:qFormat/>
    <w:rsid w:val="000965E2"/>
    <w:pPr>
      <w:spacing w:before="97"/>
      <w:ind w:left="426" w:right="-46"/>
    </w:pPr>
    <w:rPr>
      <w:rFonts w:ascii="BNPP Sans Condensed"/>
      <w:color w:val="00915A"/>
      <w:sz w:val="38"/>
    </w:rPr>
  </w:style>
  <w:style w:type="paragraph" w:customStyle="1" w:styleId="TABHeadingGreen">
    <w:name w:val="TAB Heading Green"/>
    <w:basedOn w:val="Corpsdetexte"/>
    <w:uiPriority w:val="1"/>
    <w:qFormat/>
    <w:rsid w:val="00EE6F67"/>
    <w:pPr>
      <w:ind w:left="181"/>
    </w:pPr>
    <w:rPr>
      <w:rFonts w:asciiTheme="majorHAnsi" w:hAnsiTheme="majorHAnsi"/>
      <w:color w:val="00915A"/>
    </w:rPr>
  </w:style>
  <w:style w:type="paragraph" w:customStyle="1" w:styleId="TABHighlightedText">
    <w:name w:val="TAB Highlighted Text"/>
    <w:basedOn w:val="TABHeadingGreen"/>
    <w:uiPriority w:val="1"/>
    <w:qFormat/>
    <w:rsid w:val="00EE6F67"/>
    <w:rPr>
      <w:caps/>
      <w:color w:val="000000" w:themeColor="text1"/>
    </w:rPr>
  </w:style>
  <w:style w:type="paragraph" w:customStyle="1" w:styleId="TABText">
    <w:name w:val="TAB Text"/>
    <w:basedOn w:val="Corpsdetexte"/>
    <w:uiPriority w:val="1"/>
    <w:qFormat/>
    <w:rsid w:val="00EE6F67"/>
    <w:pPr>
      <w:ind w:left="181"/>
    </w:pPr>
  </w:style>
  <w:style w:type="paragraph" w:customStyle="1" w:styleId="PageSubtitle">
    <w:name w:val="Page Subtitle"/>
    <w:basedOn w:val="Normal"/>
    <w:uiPriority w:val="1"/>
    <w:qFormat/>
    <w:rsid w:val="003A1BA0"/>
    <w:rPr>
      <w:rFonts w:asciiTheme="majorHAnsi" w:hAnsiTheme="majorHAnsi"/>
      <w:color w:val="00915A" w:themeColor="accent1"/>
      <w:sz w:val="32"/>
      <w:szCs w:val="32"/>
    </w:rPr>
  </w:style>
  <w:style w:type="paragraph" w:customStyle="1" w:styleId="TABItalicText">
    <w:name w:val="TAB Italic Text"/>
    <w:basedOn w:val="TABText"/>
    <w:uiPriority w:val="1"/>
    <w:qFormat/>
    <w:rsid w:val="009947BD"/>
    <w:rPr>
      <w:i/>
    </w:rPr>
  </w:style>
  <w:style w:type="paragraph" w:customStyle="1" w:styleId="TAB2Heading">
    <w:name w:val="TAB 2 Heading"/>
    <w:basedOn w:val="Normal"/>
    <w:uiPriority w:val="1"/>
    <w:qFormat/>
    <w:rsid w:val="00C5289F"/>
    <w:pPr>
      <w:ind w:left="0"/>
    </w:pPr>
    <w:rPr>
      <w:b/>
      <w:bCs/>
      <w:noProof/>
      <w:color w:val="FFFFFF" w:themeColor="background1"/>
      <w:sz w:val="16"/>
      <w:szCs w:val="16"/>
      <w:lang w:val="fr-FR" w:eastAsia="fr-FR"/>
    </w:rPr>
  </w:style>
  <w:style w:type="paragraph" w:customStyle="1" w:styleId="TAB2Text">
    <w:name w:val="TAB 2 Text"/>
    <w:basedOn w:val="Normal"/>
    <w:uiPriority w:val="1"/>
    <w:qFormat/>
    <w:rsid w:val="00C5289F"/>
    <w:pPr>
      <w:ind w:left="0"/>
    </w:pPr>
    <w:rPr>
      <w:noProof/>
      <w:sz w:val="16"/>
      <w:szCs w:val="16"/>
      <w:lang w:val="fr-FR" w:eastAsia="fr-FR"/>
    </w:rPr>
  </w:style>
  <w:style w:type="table" w:styleId="Listeclaire-Accent1">
    <w:name w:val="Light List Accent 1"/>
    <w:basedOn w:val="TableauNormal"/>
    <w:uiPriority w:val="61"/>
    <w:rsid w:val="008A0825"/>
    <w:tblPr>
      <w:tblStyleRowBandSize w:val="1"/>
      <w:tblStyleColBandSize w:val="1"/>
      <w:tblBorders>
        <w:top w:val="single" w:sz="8" w:space="0" w:color="00915A" w:themeColor="accent1"/>
        <w:left w:val="single" w:sz="8" w:space="0" w:color="00915A" w:themeColor="accent1"/>
        <w:bottom w:val="single" w:sz="8" w:space="0" w:color="00915A" w:themeColor="accent1"/>
        <w:right w:val="single" w:sz="8" w:space="0" w:color="00915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915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  <w:tblStylePr w:type="band1Horz">
      <w:tblPr/>
      <w:tcPr>
        <w:tcBorders>
          <w:top w:val="single" w:sz="8" w:space="0" w:color="00915A" w:themeColor="accent1"/>
          <w:left w:val="single" w:sz="8" w:space="0" w:color="00915A" w:themeColor="accent1"/>
          <w:bottom w:val="single" w:sz="8" w:space="0" w:color="00915A" w:themeColor="accent1"/>
          <w:right w:val="single" w:sz="8" w:space="0" w:color="00915A" w:themeColor="accent1"/>
        </w:tcBorders>
      </w:tcPr>
    </w:tblStylePr>
  </w:style>
  <w:style w:type="paragraph" w:customStyle="1" w:styleId="TABGraphicHeading">
    <w:name w:val="TAB Graphic Heading"/>
    <w:basedOn w:val="Normal"/>
    <w:uiPriority w:val="1"/>
    <w:qFormat/>
    <w:rsid w:val="00D465DC"/>
    <w:pPr>
      <w:ind w:left="57"/>
    </w:pPr>
    <w:rPr>
      <w:rFonts w:asciiTheme="majorHAnsi" w:hAnsiTheme="majorHAnsi"/>
      <w:color w:val="00915A" w:themeColor="accent1"/>
    </w:rPr>
  </w:style>
  <w:style w:type="paragraph" w:customStyle="1" w:styleId="ContactTitre">
    <w:name w:val="Contact Titre"/>
    <w:basedOn w:val="Normal"/>
    <w:uiPriority w:val="1"/>
    <w:qFormat/>
    <w:rsid w:val="00EE5F57"/>
    <w:rPr>
      <w:rFonts w:ascii="BNPP Sans Condensed" w:hAnsi="BNPP Sans Condensed"/>
      <w:color w:val="FFFFFF" w:themeColor="background1"/>
      <w:spacing w:val="-3"/>
      <w:sz w:val="32"/>
      <w:szCs w:val="32"/>
    </w:rPr>
  </w:style>
  <w:style w:type="paragraph" w:customStyle="1" w:styleId="ContactBusiness">
    <w:name w:val="Contact Business"/>
    <w:basedOn w:val="Normal"/>
    <w:uiPriority w:val="1"/>
    <w:qFormat/>
    <w:rsid w:val="00EE5F57"/>
    <w:pPr>
      <w:spacing w:before="120"/>
      <w:ind w:right="221"/>
    </w:pPr>
    <w:rPr>
      <w:color w:val="FFFFFF" w:themeColor="background1"/>
      <w:sz w:val="18"/>
      <w:szCs w:val="18"/>
    </w:rPr>
  </w:style>
  <w:style w:type="paragraph" w:customStyle="1" w:styleId="ContactAdresse">
    <w:name w:val="Contact Adresse"/>
    <w:basedOn w:val="Normal"/>
    <w:uiPriority w:val="1"/>
    <w:qFormat/>
    <w:rsid w:val="00856DE7"/>
    <w:pPr>
      <w:spacing w:before="0"/>
    </w:pPr>
    <w:rPr>
      <w:color w:val="FFFFFF" w:themeColor="background1"/>
      <w:sz w:val="18"/>
      <w:szCs w:val="18"/>
    </w:rPr>
  </w:style>
  <w:style w:type="paragraph" w:customStyle="1" w:styleId="TAB3Heading">
    <w:name w:val="TAB 3 Heading"/>
    <w:basedOn w:val="TAB2Heading"/>
    <w:uiPriority w:val="1"/>
    <w:qFormat/>
    <w:rsid w:val="001C711D"/>
    <w:rPr>
      <w:rFonts w:asciiTheme="majorHAnsi" w:hAnsiTheme="majorHAnsi"/>
      <w:b w:val="0"/>
      <w:sz w:val="22"/>
      <w:szCs w:val="22"/>
    </w:rPr>
  </w:style>
  <w:style w:type="paragraph" w:customStyle="1" w:styleId="TAB3Text">
    <w:name w:val="TAB 3 Text"/>
    <w:basedOn w:val="Normal"/>
    <w:uiPriority w:val="1"/>
    <w:qFormat/>
    <w:rsid w:val="001C711D"/>
    <w:pPr>
      <w:ind w:left="0"/>
    </w:pPr>
    <w:rPr>
      <w:rFonts w:asciiTheme="majorHAnsi" w:hAnsiTheme="majorHAnsi"/>
    </w:rPr>
  </w:style>
  <w:style w:type="paragraph" w:styleId="NormalWeb">
    <w:name w:val="Normal (Web)"/>
    <w:basedOn w:val="Normal"/>
    <w:uiPriority w:val="99"/>
    <w:semiHidden/>
    <w:unhideWhenUsed/>
    <w:rsid w:val="0092734D"/>
    <w:pPr>
      <w:widowControl/>
      <w:spacing w:before="100" w:beforeAutospacing="1" w:after="100" w:afterAutospacing="1"/>
      <w:ind w:left="0" w:right="0"/>
    </w:pPr>
    <w:rPr>
      <w:rFonts w:ascii="Times" w:eastAsiaTheme="minorHAnsi" w:hAnsi="Times" w:cs="Times New Roman"/>
      <w:lang w:val="fr-FR" w:eastAsia="fr-FR"/>
    </w:rPr>
  </w:style>
  <w:style w:type="paragraph" w:styleId="Paragraphedeliste">
    <w:name w:val="List Paragraph"/>
    <w:basedOn w:val="Normal"/>
    <w:uiPriority w:val="34"/>
    <w:qFormat/>
    <w:rsid w:val="00217E3B"/>
    <w:pPr>
      <w:widowControl/>
      <w:spacing w:before="0" w:after="200" w:line="276" w:lineRule="auto"/>
      <w:ind w:left="720" w:right="0"/>
      <w:contextualSpacing/>
    </w:pPr>
    <w:rPr>
      <w:rFonts w:eastAsiaTheme="minorHAnsi"/>
      <w:sz w:val="22"/>
      <w:szCs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0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tineB\Seenk-D\BNPP\2015-12-PITCHBOOK\Pitchbook%20-%20vertical.dotx" TargetMode="External"/></Relationships>
</file>

<file path=word/theme/theme1.xml><?xml version="1.0" encoding="utf-8"?>
<a:theme xmlns:a="http://schemas.openxmlformats.org/drawingml/2006/main" name="Office Theme">
  <a:themeElements>
    <a:clrScheme name="BNPP-PITCHBOOK">
      <a:dk1>
        <a:srgbClr val="000000"/>
      </a:dk1>
      <a:lt1>
        <a:srgbClr val="FFFFFF"/>
      </a:lt1>
      <a:dk2>
        <a:srgbClr val="939598"/>
      </a:dk2>
      <a:lt2>
        <a:srgbClr val="F0F0F0"/>
      </a:lt2>
      <a:accent1>
        <a:srgbClr val="00915A"/>
      </a:accent1>
      <a:accent2>
        <a:srgbClr val="82A44A"/>
      </a:accent2>
      <a:accent3>
        <a:srgbClr val="BFBFBF"/>
      </a:accent3>
      <a:accent4>
        <a:srgbClr val="D2DCAA"/>
      </a:accent4>
      <a:accent5>
        <a:srgbClr val="A0C873"/>
      </a:accent5>
      <a:accent6>
        <a:srgbClr val="E1F3E3"/>
      </a:accent6>
      <a:hlink>
        <a:srgbClr val="00915A"/>
      </a:hlink>
      <a:folHlink>
        <a:srgbClr val="00915A"/>
      </a:folHlink>
    </a:clrScheme>
    <a:fontScheme name="BNPP-INVITATION">
      <a:majorFont>
        <a:latin typeface="BNPP Sans"/>
        <a:ea typeface=""/>
        <a:cs typeface=""/>
      </a:majorFont>
      <a:minorFont>
        <a:latin typeface="BNPP Sans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E216941-4618-4DB7-8842-48BC78F83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Pitchbook - vertical</Template>
  <TotalTime>37</TotalTime>
  <Pages>19</Pages>
  <Words>494</Words>
  <Characters>2718</Characters>
  <Application>Microsoft Office Word</Application>
  <DocSecurity>0</DocSecurity>
  <Lines>22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4</vt:i4>
      </vt:variant>
    </vt:vector>
  </HeadingPairs>
  <TitlesOfParts>
    <vt:vector size="5" baseType="lpstr">
      <vt:lpstr>BNP PARIBAS’SUBMISSION FOR THE banker deals of the year 2015</vt:lpstr>
      <vt:lpstr>Heading 1 </vt:lpstr>
      <vt:lpstr>    1.1 Subheading </vt:lpstr>
      <vt:lpstr>        Sub-Sub heading </vt:lpstr>
      <vt:lpstr>    </vt:lpstr>
    </vt:vector>
  </TitlesOfParts>
  <Company>Microsoft</Company>
  <LinksUpToDate>false</LinksUpToDate>
  <CharactersWithSpaces>3206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BNP PARIBAS’SUBMISSION FOR THE banker deals of the year 2015</dc:title>
  <dc:creator>Nicolas ZRIHEN</dc:creator>
  <cp:lastModifiedBy>Achraf Abdelhamid BERRADIA</cp:lastModifiedBy>
  <cp:revision>15</cp:revision>
  <dcterms:created xsi:type="dcterms:W3CDTF">2016-03-14T10:49:00Z</dcterms:created>
  <dcterms:modified xsi:type="dcterms:W3CDTF">2019-04-29T12:11:00Z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2015-12-21T00:00:00Z</vt:filetime>
  </property>
  <property fmtid="{D5CDD505-2E9C-101B-9397-08002B2CF9AE}" pid="3" name="Creator">
    <vt:lpwstr>Acrobat PDFMaker 15 pour PowerPoint</vt:lpwstr>
  </property>
  <property fmtid="{D5CDD505-2E9C-101B-9397-08002B2CF9AE}" pid="4" name="LastSaved">
    <vt:filetime>2015-12-21T00:00:00Z</vt:filetime>
  </property>
</Properties>
</file>